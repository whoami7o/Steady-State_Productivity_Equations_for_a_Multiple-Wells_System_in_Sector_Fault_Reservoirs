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8FFA" w14:textId="2C561CA8" w:rsidR="00133A8C" w:rsidRPr="00823305" w:rsidRDefault="00070E40" w:rsidP="00823305">
      <w:pPr>
        <w:tabs>
          <w:tab w:val="left" w:pos="1392"/>
        </w:tabs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(</w:t>
      </w:r>
      <w:proofErr w:type="spellStart"/>
      <w:r w:rsidR="00823305">
        <w:rPr>
          <w:lang w:val="en-US"/>
        </w:rPr>
        <w:t>P_e</w:t>
      </w:r>
      <w:proofErr w:type="spellEnd"/>
      <w:r>
        <w:rPr>
          <w:lang w:val="en-US"/>
        </w:rPr>
        <w:t>)</w:t>
      </w:r>
      <w:r w:rsidR="00823305">
        <w:rPr>
          <w:lang w:val="en-US"/>
        </w:rPr>
        <w:t xml:space="preserve"> – </w:t>
      </w:r>
      <w:r w:rsidR="00823305" w:rsidRPr="00823305">
        <w:rPr>
          <w:lang w:val="en-US"/>
        </w:rPr>
        <w:t>reservoir</w:t>
      </w:r>
      <w:r w:rsidR="00823305">
        <w:rPr>
          <w:lang w:val="en-US"/>
        </w:rPr>
        <w:t xml:space="preserve"> </w:t>
      </w:r>
      <w:r w:rsidR="00823305" w:rsidRPr="00823305">
        <w:rPr>
          <w:lang w:val="en-US"/>
        </w:rPr>
        <w:t>outer-boundary pressure</w:t>
      </w:r>
      <w:r w:rsidR="00823305">
        <w:rPr>
          <w:lang w:val="en-US"/>
        </w:rPr>
        <w:t xml:space="preserve">, </w:t>
      </w:r>
      <w:proofErr w:type="gramStart"/>
      <w:r w:rsidR="00823305">
        <w:rPr>
          <w:lang w:val="en-US"/>
        </w:rPr>
        <w:t>MPa;</w:t>
      </w:r>
      <w:proofErr w:type="gramEnd"/>
    </w:p>
    <w:p w14:paraId="7606DC62" w14:textId="6EA25A3D" w:rsidR="00823305" w:rsidRPr="00823305" w:rsidRDefault="00070E40" w:rsidP="0011285F">
      <w:pPr>
        <w:rPr>
          <w:lang w:val="en-US"/>
        </w:rPr>
      </w:pPr>
      <w:r>
        <w:rPr>
          <w:rFonts w:cs="Times New Roman"/>
          <w:lang w:val="en-US"/>
        </w:rPr>
        <w:t>Φ</w:t>
      </w:r>
      <w:r>
        <w:rPr>
          <w:lang w:val="en-US"/>
        </w:rPr>
        <w:t xml:space="preserve"> (</w:t>
      </w:r>
      <w:r w:rsidR="00823305">
        <w:rPr>
          <w:lang w:val="en-US"/>
        </w:rPr>
        <w:t>PHI</w:t>
      </w:r>
      <w:r>
        <w:rPr>
          <w:lang w:val="en-US"/>
        </w:rPr>
        <w:t>)</w:t>
      </w:r>
      <w:r w:rsidR="00823305">
        <w:rPr>
          <w:lang w:val="en-US"/>
        </w:rPr>
        <w:t xml:space="preserve"> – </w:t>
      </w:r>
      <w:r w:rsidR="00823305" w:rsidRPr="00823305">
        <w:rPr>
          <w:lang w:val="en-US"/>
        </w:rPr>
        <w:t>angle</w:t>
      </w:r>
      <w:r w:rsidR="00823305">
        <w:rPr>
          <w:lang w:val="en-US"/>
        </w:rPr>
        <w:t xml:space="preserve"> </w:t>
      </w:r>
      <w:r w:rsidR="00823305" w:rsidRPr="00823305">
        <w:rPr>
          <w:lang w:val="en-US"/>
        </w:rPr>
        <w:t>of the sector reservoir</w:t>
      </w:r>
      <w:r w:rsidR="00823305">
        <w:rPr>
          <w:lang w:val="en-US"/>
        </w:rPr>
        <w:t xml:space="preserve">, </w:t>
      </w:r>
      <w:r w:rsidR="00D029E8">
        <w:rPr>
          <w:rFonts w:cs="Times New Roman"/>
          <w:lang w:val="en-US"/>
        </w:rPr>
        <w:t xml:space="preserve">° </w:t>
      </w:r>
      <w:r w:rsidR="00D029E8">
        <w:rPr>
          <w:lang w:val="en-US"/>
        </w:rPr>
        <w:t>(</w:t>
      </w:r>
      <w:r w:rsidR="00823305">
        <w:rPr>
          <w:lang w:val="en-US"/>
        </w:rPr>
        <w:t>deg</w:t>
      </w:r>
      <w:proofErr w:type="gramStart"/>
      <w:r w:rsidR="00D029E8">
        <w:rPr>
          <w:lang w:val="en-US"/>
        </w:rPr>
        <w:t>)</w:t>
      </w:r>
      <w:r w:rsidR="00823305">
        <w:rPr>
          <w:lang w:val="en-US"/>
        </w:rPr>
        <w:t>;</w:t>
      </w:r>
      <w:proofErr w:type="gramEnd"/>
    </w:p>
    <w:p w14:paraId="24DC868B" w14:textId="14AED8FA" w:rsidR="00823305" w:rsidRPr="00823305" w:rsidRDefault="00070E40" w:rsidP="0011285F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(</w:t>
      </w:r>
      <w:proofErr w:type="spellStart"/>
      <w:r w:rsidR="00823305">
        <w:rPr>
          <w:lang w:val="en-US"/>
        </w:rPr>
        <w:t>r_e</w:t>
      </w:r>
      <w:proofErr w:type="spellEnd"/>
      <w:r>
        <w:rPr>
          <w:lang w:val="en-US"/>
        </w:rPr>
        <w:t>)</w:t>
      </w:r>
      <w:r w:rsidR="00823305">
        <w:rPr>
          <w:lang w:val="en-US"/>
        </w:rPr>
        <w:t xml:space="preserve"> - </w:t>
      </w:r>
      <w:r w:rsidR="00823305" w:rsidRPr="00823305">
        <w:rPr>
          <w:lang w:val="en-US"/>
        </w:rPr>
        <w:t>radius of the sector-fault reservoir</w:t>
      </w:r>
      <w:r w:rsidR="00823305">
        <w:rPr>
          <w:lang w:val="en-US"/>
        </w:rPr>
        <w:t xml:space="preserve">, </w:t>
      </w:r>
      <w:proofErr w:type="gramStart"/>
      <w:r w:rsidR="00823305">
        <w:rPr>
          <w:lang w:val="en-US"/>
        </w:rPr>
        <w:t>m;</w:t>
      </w:r>
      <w:proofErr w:type="gramEnd"/>
    </w:p>
    <w:p w14:paraId="03199B38" w14:textId="6D7425C9" w:rsidR="00823305" w:rsidRDefault="00823305" w:rsidP="0011285F">
      <w:pPr>
        <w:rPr>
          <w:lang w:val="en-US"/>
        </w:rPr>
      </w:pPr>
      <w:r>
        <w:rPr>
          <w:lang w:val="en-US"/>
        </w:rPr>
        <w:t xml:space="preserve">H - </w:t>
      </w:r>
      <w:r w:rsidRPr="00823305">
        <w:rPr>
          <w:lang w:val="en-US"/>
        </w:rPr>
        <w:t>pay-zone thickness,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</w:t>
      </w:r>
      <w:r w:rsidR="00FD361D">
        <w:rPr>
          <w:lang w:val="en-US"/>
        </w:rPr>
        <w:t>;</w:t>
      </w:r>
      <w:proofErr w:type="gramEnd"/>
    </w:p>
    <w:p w14:paraId="43AD082C" w14:textId="4B066125" w:rsidR="00823305" w:rsidRPr="00FD361D" w:rsidRDefault="00070E40" w:rsidP="0011285F">
      <w:pPr>
        <w:rPr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(</w:t>
      </w:r>
      <w:proofErr w:type="spellStart"/>
      <w:r w:rsidR="00823305">
        <w:rPr>
          <w:lang w:val="en-US"/>
        </w:rPr>
        <w:t>K_r</w:t>
      </w:r>
      <w:proofErr w:type="spellEnd"/>
      <w:r>
        <w:rPr>
          <w:lang w:val="en-US"/>
        </w:rPr>
        <w:t>)</w:t>
      </w:r>
      <w:r w:rsidR="00823305">
        <w:rPr>
          <w:lang w:val="en-US"/>
        </w:rPr>
        <w:t xml:space="preserve"> </w:t>
      </w:r>
      <w:r w:rsidR="00FD361D">
        <w:rPr>
          <w:lang w:val="en-US"/>
        </w:rPr>
        <w:t>–</w:t>
      </w:r>
      <w:r w:rsidR="00823305">
        <w:rPr>
          <w:lang w:val="en-US"/>
        </w:rPr>
        <w:t xml:space="preserve"> </w:t>
      </w:r>
      <w:r w:rsidR="00FD361D">
        <w:rPr>
          <w:lang w:val="en-US"/>
        </w:rPr>
        <w:t xml:space="preserve">radial permeability, </w:t>
      </w:r>
      <w:proofErr w:type="gramStart"/>
      <w:r w:rsidR="00FD361D">
        <w:rPr>
          <w:rFonts w:cs="Times New Roman"/>
          <w:lang w:val="en-US"/>
        </w:rPr>
        <w:t>μ</w:t>
      </w:r>
      <w:r w:rsidR="00FD361D">
        <w:rPr>
          <w:lang w:val="en-US"/>
        </w:rPr>
        <w:t>m</w:t>
      </w:r>
      <w:r w:rsidR="00FD361D">
        <w:rPr>
          <w:vertAlign w:val="superscript"/>
          <w:lang w:val="en-US"/>
        </w:rPr>
        <w:t>2</w:t>
      </w:r>
      <w:r w:rsidR="00FD361D">
        <w:rPr>
          <w:lang w:val="en-US"/>
        </w:rPr>
        <w:t>;</w:t>
      </w:r>
      <w:proofErr w:type="gramEnd"/>
    </w:p>
    <w:p w14:paraId="6AA3F427" w14:textId="4D6BEDF1" w:rsidR="00823305" w:rsidRPr="00FD361D" w:rsidRDefault="00070E40" w:rsidP="0011285F">
      <w:p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(</w:t>
      </w:r>
      <w:proofErr w:type="spellStart"/>
      <w:r w:rsidR="00823305">
        <w:rPr>
          <w:lang w:val="en-US"/>
        </w:rPr>
        <w:t>K</w:t>
      </w:r>
      <w:r w:rsidR="00FD361D">
        <w:rPr>
          <w:lang w:val="en-US"/>
        </w:rPr>
        <w:t>_</w:t>
      </w:r>
      <w:r w:rsidR="00823305">
        <w:rPr>
          <w:lang w:val="en-US"/>
        </w:rPr>
        <w:t>z</w:t>
      </w:r>
      <w:proofErr w:type="spellEnd"/>
      <w:r>
        <w:rPr>
          <w:lang w:val="en-US"/>
        </w:rPr>
        <w:t>)</w:t>
      </w:r>
      <w:r w:rsidR="00FD361D">
        <w:rPr>
          <w:lang w:val="en-US"/>
        </w:rPr>
        <w:t xml:space="preserve"> – vertical permeability, </w:t>
      </w:r>
      <w:proofErr w:type="gramStart"/>
      <w:r w:rsidR="00FD361D">
        <w:rPr>
          <w:rFonts w:cs="Times New Roman"/>
          <w:lang w:val="en-US"/>
        </w:rPr>
        <w:t>μ</w:t>
      </w:r>
      <w:r w:rsidR="00FD361D">
        <w:rPr>
          <w:lang w:val="en-US"/>
        </w:rPr>
        <w:t>m</w:t>
      </w:r>
      <w:r w:rsidR="00FD361D">
        <w:rPr>
          <w:vertAlign w:val="superscript"/>
          <w:lang w:val="en-US"/>
        </w:rPr>
        <w:t>2</w:t>
      </w:r>
      <w:r w:rsidR="00FD361D">
        <w:rPr>
          <w:lang w:val="en-US"/>
        </w:rPr>
        <w:t>;</w:t>
      </w:r>
      <w:proofErr w:type="gramEnd"/>
    </w:p>
    <w:p w14:paraId="562AE0A0" w14:textId="68FD12B1" w:rsidR="00823305" w:rsidRDefault="00070E40" w:rsidP="0011285F">
      <w:pPr>
        <w:rPr>
          <w:lang w:val="en-US"/>
        </w:rPr>
      </w:pPr>
      <w:r>
        <w:rPr>
          <w:rFonts w:cs="Times New Roman"/>
          <w:lang w:val="en-US"/>
        </w:rPr>
        <w:t>μ (</w:t>
      </w:r>
      <w:r w:rsidR="00823305">
        <w:rPr>
          <w:lang w:val="en-US"/>
        </w:rPr>
        <w:t>mu</w:t>
      </w:r>
      <w:r>
        <w:rPr>
          <w:lang w:val="en-US"/>
        </w:rPr>
        <w:t>)</w:t>
      </w:r>
      <w:r w:rsidR="00FD361D">
        <w:rPr>
          <w:lang w:val="en-US"/>
        </w:rPr>
        <w:t xml:space="preserve"> – oil viscosity, </w:t>
      </w:r>
      <w:proofErr w:type="spellStart"/>
      <w:r w:rsidR="00FD361D">
        <w:rPr>
          <w:lang w:val="en-US"/>
        </w:rPr>
        <w:t>mPa</w:t>
      </w:r>
      <w:r w:rsidR="00FD361D">
        <w:rPr>
          <w:rFonts w:ascii="Calibri" w:hAnsi="Calibri" w:cs="Calibri"/>
          <w:lang w:val="en-US"/>
        </w:rPr>
        <w:t>·</w:t>
      </w:r>
      <w:proofErr w:type="gramStart"/>
      <w:r w:rsidR="00FD361D">
        <w:rPr>
          <w:lang w:val="en-US"/>
        </w:rPr>
        <w:t>s</w:t>
      </w:r>
      <w:proofErr w:type="spellEnd"/>
      <w:r w:rsidR="00FD361D">
        <w:rPr>
          <w:lang w:val="en-US"/>
        </w:rPr>
        <w:t>;</w:t>
      </w:r>
      <w:proofErr w:type="gramEnd"/>
    </w:p>
    <w:p w14:paraId="2EA8A195" w14:textId="55DD6F9A" w:rsidR="00823305" w:rsidRPr="00FD361D" w:rsidRDefault="00823305" w:rsidP="0011285F">
      <w:pPr>
        <w:rPr>
          <w:lang w:val="en-US"/>
        </w:rPr>
      </w:pPr>
      <w:r>
        <w:rPr>
          <w:lang w:val="en-US"/>
        </w:rPr>
        <w:t>B</w:t>
      </w:r>
      <w:r w:rsidR="00FD361D">
        <w:rPr>
          <w:lang w:val="en-US"/>
        </w:rPr>
        <w:t xml:space="preserve"> – formation volume factor, m</w:t>
      </w:r>
      <w:r w:rsidR="00FD361D">
        <w:rPr>
          <w:vertAlign w:val="superscript"/>
          <w:lang w:val="en-US"/>
        </w:rPr>
        <w:t>3</w:t>
      </w:r>
      <w:r w:rsidR="00FD361D">
        <w:rPr>
          <w:lang w:val="en-US"/>
        </w:rPr>
        <w:t>/</w:t>
      </w:r>
      <w:proofErr w:type="gramStart"/>
      <w:r w:rsidR="00FD361D">
        <w:rPr>
          <w:lang w:val="en-US"/>
        </w:rPr>
        <w:t>m</w:t>
      </w:r>
      <w:r w:rsidR="00FD361D">
        <w:rPr>
          <w:vertAlign w:val="superscript"/>
          <w:lang w:val="en-US"/>
        </w:rPr>
        <w:t>3</w:t>
      </w:r>
      <w:r w:rsidR="00FD361D">
        <w:rPr>
          <w:lang w:val="en-US"/>
        </w:rPr>
        <w:t>;</w:t>
      </w:r>
      <w:proofErr w:type="gramEnd"/>
    </w:p>
    <w:p w14:paraId="2BF97FD8" w14:textId="7F9F293D" w:rsidR="00823305" w:rsidRDefault="00070E40" w:rsidP="0011285F">
      <w:pPr>
        <w:rPr>
          <w:lang w:val="en-US"/>
        </w:rPr>
      </w:pP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wf</w:t>
      </w:r>
      <w:proofErr w:type="spellEnd"/>
      <w:r>
        <w:rPr>
          <w:lang w:val="en-US"/>
        </w:rPr>
        <w:t xml:space="preserve"> (</w:t>
      </w:r>
      <w:proofErr w:type="spellStart"/>
      <w:r w:rsidR="00823305">
        <w:rPr>
          <w:lang w:val="en-US"/>
        </w:rPr>
        <w:t>P</w:t>
      </w:r>
      <w:r w:rsidR="00FD361D">
        <w:rPr>
          <w:lang w:val="en-US"/>
        </w:rPr>
        <w:t>_</w:t>
      </w:r>
      <w:r w:rsidR="00823305">
        <w:rPr>
          <w:lang w:val="en-US"/>
        </w:rPr>
        <w:t>w</w:t>
      </w:r>
      <w:r w:rsidR="00FD361D">
        <w:rPr>
          <w:lang w:val="en-US"/>
        </w:rPr>
        <w:t>f</w:t>
      </w:r>
      <w:proofErr w:type="spellEnd"/>
      <w:r>
        <w:rPr>
          <w:lang w:val="en-US"/>
        </w:rPr>
        <w:t>)</w:t>
      </w:r>
      <w:r w:rsidR="00FD361D">
        <w:rPr>
          <w:lang w:val="en-US"/>
        </w:rPr>
        <w:t xml:space="preserve"> – well-flow pressure, </w:t>
      </w:r>
      <w:proofErr w:type="gramStart"/>
      <w:r w:rsidR="00FD361D">
        <w:rPr>
          <w:lang w:val="en-US"/>
        </w:rPr>
        <w:t>MPa;</w:t>
      </w:r>
      <w:proofErr w:type="gramEnd"/>
    </w:p>
    <w:p w14:paraId="4F19F619" w14:textId="227FFD3B" w:rsidR="00FD361D" w:rsidRDefault="00070E40" w:rsidP="00FD361D">
      <w:p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(</w:t>
      </w:r>
      <w:proofErr w:type="spellStart"/>
      <w:r w:rsidR="00FD361D">
        <w:rPr>
          <w:lang w:val="en-US"/>
        </w:rPr>
        <w:t>r_</w:t>
      </w:r>
      <w:r w:rsidR="00823305">
        <w:rPr>
          <w:lang w:val="en-US"/>
        </w:rPr>
        <w:t>i</w:t>
      </w:r>
      <w:proofErr w:type="spellEnd"/>
      <w:r>
        <w:rPr>
          <w:lang w:val="en-US"/>
        </w:rPr>
        <w:t>)</w:t>
      </w:r>
      <w:r w:rsidR="00FD361D">
        <w:rPr>
          <w:lang w:val="en-US"/>
        </w:rPr>
        <w:t xml:space="preserve"> – off-vertex distance of </w:t>
      </w:r>
      <w:proofErr w:type="spellStart"/>
      <w:r w:rsidR="00FD361D">
        <w:rPr>
          <w:lang w:val="en-US"/>
        </w:rPr>
        <w:t>i-th</w:t>
      </w:r>
      <w:proofErr w:type="spellEnd"/>
      <w:r w:rsidR="00FD361D">
        <w:rPr>
          <w:lang w:val="en-US"/>
        </w:rPr>
        <w:t xml:space="preserve"> well in multiple-wells system, </w:t>
      </w:r>
      <w:proofErr w:type="gramStart"/>
      <w:r w:rsidR="00FD361D">
        <w:rPr>
          <w:lang w:val="en-US"/>
        </w:rPr>
        <w:t>m;</w:t>
      </w:r>
      <w:proofErr w:type="gramEnd"/>
    </w:p>
    <w:p w14:paraId="69015FB3" w14:textId="291AA3AC" w:rsidR="00823305" w:rsidRDefault="00070E40" w:rsidP="00FD361D">
      <w:pPr>
        <w:rPr>
          <w:lang w:val="en-US"/>
        </w:rPr>
      </w:pPr>
      <w:r>
        <w:rPr>
          <w:rFonts w:cs="Times New Roman"/>
          <w:lang w:val="en-US"/>
        </w:rPr>
        <w:t>φ (</w:t>
      </w:r>
      <w:proofErr w:type="spellStart"/>
      <w:r w:rsidR="00FD361D">
        <w:rPr>
          <w:lang w:val="en-US"/>
        </w:rPr>
        <w:t>phi</w:t>
      </w:r>
      <w:r w:rsidR="00823305">
        <w:rPr>
          <w:lang w:val="en-US"/>
        </w:rPr>
        <w:t>_i</w:t>
      </w:r>
      <w:proofErr w:type="spellEnd"/>
      <w:r>
        <w:rPr>
          <w:lang w:val="en-US"/>
        </w:rPr>
        <w:t>)</w:t>
      </w:r>
      <w:r w:rsidR="00FD361D">
        <w:rPr>
          <w:lang w:val="en-US"/>
        </w:rPr>
        <w:t xml:space="preserve"> </w:t>
      </w:r>
      <w:r>
        <w:rPr>
          <w:lang w:val="en-US"/>
        </w:rPr>
        <w:t>–</w:t>
      </w:r>
      <w:r w:rsidR="00FD361D">
        <w:rPr>
          <w:lang w:val="en-US"/>
        </w:rPr>
        <w:t xml:space="preserve"> </w:t>
      </w:r>
      <w:r w:rsidR="00FD361D" w:rsidRPr="00FD361D">
        <w:rPr>
          <w:lang w:val="en-US"/>
        </w:rPr>
        <w:t>wellbore</w:t>
      </w:r>
      <w:r>
        <w:rPr>
          <w:lang w:val="en-US"/>
        </w:rPr>
        <w:t xml:space="preserve"> </w:t>
      </w:r>
      <w:r w:rsidR="00FD361D" w:rsidRPr="00FD361D">
        <w:rPr>
          <w:lang w:val="en-US"/>
        </w:rPr>
        <w:t xml:space="preserve">location angle of </w:t>
      </w:r>
      <w:proofErr w:type="spellStart"/>
      <w:r w:rsidR="00FD361D" w:rsidRPr="00FD361D">
        <w:rPr>
          <w:lang w:val="en-US"/>
        </w:rPr>
        <w:t>jth</w:t>
      </w:r>
      <w:proofErr w:type="spellEnd"/>
      <w:r w:rsidR="00FD361D" w:rsidRPr="00FD361D">
        <w:rPr>
          <w:lang w:val="en-US"/>
        </w:rPr>
        <w:t xml:space="preserve"> well in the multiple wells</w:t>
      </w:r>
      <w:r w:rsidR="00FD361D">
        <w:rPr>
          <w:lang w:val="en-US"/>
        </w:rPr>
        <w:t xml:space="preserve"> </w:t>
      </w:r>
      <w:r w:rsidR="00FD361D" w:rsidRPr="00FD361D">
        <w:rPr>
          <w:lang w:val="en-US"/>
        </w:rPr>
        <w:t xml:space="preserve">system, </w:t>
      </w:r>
      <w:r w:rsidR="00D029E8">
        <w:rPr>
          <w:rFonts w:cs="Times New Roman"/>
          <w:lang w:val="en-US"/>
        </w:rPr>
        <w:t>°</w:t>
      </w:r>
      <w:r w:rsidR="00D029E8">
        <w:rPr>
          <w:rFonts w:cs="Times New Roman"/>
          <w:lang w:val="en-US"/>
        </w:rPr>
        <w:t xml:space="preserve"> (</w:t>
      </w:r>
      <w:r w:rsidR="00FD361D">
        <w:rPr>
          <w:lang w:val="en-US"/>
        </w:rPr>
        <w:t>deg</w:t>
      </w:r>
      <w:proofErr w:type="gramStart"/>
      <w:r w:rsidR="00D029E8">
        <w:rPr>
          <w:lang w:val="en-US"/>
        </w:rPr>
        <w:t>)</w:t>
      </w:r>
      <w:r w:rsidR="00FD361D">
        <w:rPr>
          <w:lang w:val="en-US"/>
        </w:rPr>
        <w:t>;</w:t>
      </w:r>
      <w:proofErr w:type="gramEnd"/>
    </w:p>
    <w:p w14:paraId="079BE278" w14:textId="71B697F4" w:rsidR="00070E40" w:rsidRPr="00070E40" w:rsidRDefault="00070E40" w:rsidP="00070E40">
      <w:p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w</w:t>
      </w:r>
      <w:proofErr w:type="spellEnd"/>
      <w:r>
        <w:rPr>
          <w:lang w:val="en-US"/>
        </w:rPr>
        <w:t xml:space="preserve"> (</w:t>
      </w:r>
      <w:proofErr w:type="spellStart"/>
      <w:r w:rsidR="00FD361D">
        <w:rPr>
          <w:lang w:val="en-US"/>
        </w:rPr>
        <w:t>r_</w:t>
      </w:r>
      <w:r w:rsidR="00823305">
        <w:rPr>
          <w:lang w:val="en-US"/>
        </w:rPr>
        <w:t>w</w:t>
      </w:r>
      <w:proofErr w:type="spellEnd"/>
      <w:r w:rsidR="00FD361D">
        <w:rPr>
          <w:lang w:val="en-US"/>
        </w:rPr>
        <w:t xml:space="preserve"> </w:t>
      </w:r>
      <w:r>
        <w:rPr>
          <w:lang w:val="en-US"/>
        </w:rPr>
        <w:t>–</w:t>
      </w:r>
      <w:r w:rsidR="00FD361D">
        <w:rPr>
          <w:lang w:val="en-US"/>
        </w:rPr>
        <w:t xml:space="preserve"> </w:t>
      </w:r>
      <w:r>
        <w:rPr>
          <w:lang w:val="en-US"/>
        </w:rPr>
        <w:t xml:space="preserve">wellbore radius, </w:t>
      </w:r>
      <w:proofErr w:type="gramStart"/>
      <w:r>
        <w:rPr>
          <w:lang w:val="en-US"/>
        </w:rPr>
        <w:t>m;</w:t>
      </w:r>
      <w:proofErr w:type="gramEnd"/>
    </w:p>
    <w:p w14:paraId="0D2B5992" w14:textId="739534EB" w:rsidR="00823305" w:rsidRPr="00070E40" w:rsidRDefault="00D029E8" w:rsidP="0011285F">
      <w:pPr>
        <w:rPr>
          <w:lang w:val="en-US"/>
        </w:rPr>
      </w:pPr>
      <w:r>
        <w:rPr>
          <w:lang w:val="en-US"/>
        </w:rPr>
        <w:t>S (</w:t>
      </w:r>
      <w:r w:rsidR="00070E40">
        <w:rPr>
          <w:lang w:val="en-US"/>
        </w:rPr>
        <w:t>s</w:t>
      </w:r>
      <w:r w:rsidR="00823305">
        <w:rPr>
          <w:lang w:val="en-US"/>
        </w:rPr>
        <w:t>kin</w:t>
      </w:r>
      <w:r>
        <w:rPr>
          <w:lang w:val="en-US"/>
        </w:rPr>
        <w:t>)</w:t>
      </w:r>
      <w:r w:rsidR="00070E40">
        <w:rPr>
          <w:lang w:val="en-US"/>
        </w:rPr>
        <w:t xml:space="preserve"> – skin-factor of the well.</w:t>
      </w:r>
    </w:p>
    <w:sectPr w:rsidR="00823305" w:rsidRPr="00070E40" w:rsidSect="008012D1">
      <w:pgSz w:w="11906" w:h="16838"/>
      <w:pgMar w:top="851" w:right="1134" w:bottom="1701" w:left="1134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53BD" w14:textId="77777777" w:rsidR="00EA0E92" w:rsidRDefault="00EA0E92" w:rsidP="00E64097">
      <w:pPr>
        <w:spacing w:line="240" w:lineRule="auto"/>
      </w:pPr>
      <w:r>
        <w:separator/>
      </w:r>
    </w:p>
  </w:endnote>
  <w:endnote w:type="continuationSeparator" w:id="0">
    <w:p w14:paraId="14D84119" w14:textId="77777777" w:rsidR="00EA0E92" w:rsidRDefault="00EA0E92" w:rsidP="00E64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A1B4" w14:textId="77777777" w:rsidR="00EA0E92" w:rsidRDefault="00EA0E92" w:rsidP="00E64097">
      <w:pPr>
        <w:spacing w:line="240" w:lineRule="auto"/>
      </w:pPr>
      <w:r>
        <w:separator/>
      </w:r>
    </w:p>
  </w:footnote>
  <w:footnote w:type="continuationSeparator" w:id="0">
    <w:p w14:paraId="0E7059C1" w14:textId="77777777" w:rsidR="00EA0E92" w:rsidRDefault="00EA0E92" w:rsidP="00E640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98"/>
    <w:multiLevelType w:val="hybridMultilevel"/>
    <w:tmpl w:val="20863A20"/>
    <w:lvl w:ilvl="0" w:tplc="1F148BDC">
      <w:start w:val="1"/>
      <w:numFmt w:val="russianLower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708"/>
    <w:multiLevelType w:val="hybridMultilevel"/>
    <w:tmpl w:val="CA2A4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A0391"/>
    <w:multiLevelType w:val="hybridMultilevel"/>
    <w:tmpl w:val="19C27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D3034F"/>
    <w:multiLevelType w:val="hybridMultilevel"/>
    <w:tmpl w:val="1E6C7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E1598"/>
    <w:multiLevelType w:val="hybridMultilevel"/>
    <w:tmpl w:val="22EE5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5B7CD8"/>
    <w:multiLevelType w:val="multilevel"/>
    <w:tmpl w:val="3F88C41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BBD271E"/>
    <w:multiLevelType w:val="hybridMultilevel"/>
    <w:tmpl w:val="889675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0E56E8E"/>
    <w:multiLevelType w:val="hybridMultilevel"/>
    <w:tmpl w:val="378C3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6719A5"/>
    <w:multiLevelType w:val="hybridMultilevel"/>
    <w:tmpl w:val="ED2C4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334D57"/>
    <w:multiLevelType w:val="hybridMultilevel"/>
    <w:tmpl w:val="9D8E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5B1466"/>
    <w:multiLevelType w:val="hybridMultilevel"/>
    <w:tmpl w:val="6CB03A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E2AED"/>
    <w:multiLevelType w:val="hybridMultilevel"/>
    <w:tmpl w:val="17F2DC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01B7B"/>
    <w:multiLevelType w:val="hybridMultilevel"/>
    <w:tmpl w:val="AA225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C26FBA"/>
    <w:multiLevelType w:val="hybridMultilevel"/>
    <w:tmpl w:val="E83E4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DA5C02"/>
    <w:multiLevelType w:val="hybridMultilevel"/>
    <w:tmpl w:val="E9C498A2"/>
    <w:lvl w:ilvl="0" w:tplc="491C27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538BE"/>
    <w:multiLevelType w:val="hybridMultilevel"/>
    <w:tmpl w:val="FB046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BF52E5"/>
    <w:multiLevelType w:val="hybridMultilevel"/>
    <w:tmpl w:val="A7A02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7B7F98"/>
    <w:multiLevelType w:val="hybridMultilevel"/>
    <w:tmpl w:val="793ED8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905C93"/>
    <w:multiLevelType w:val="hybridMultilevel"/>
    <w:tmpl w:val="63B234B0"/>
    <w:lvl w:ilvl="0" w:tplc="60482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D6D2A"/>
    <w:multiLevelType w:val="multilevel"/>
    <w:tmpl w:val="17DA7AE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660B7B"/>
    <w:multiLevelType w:val="hybridMultilevel"/>
    <w:tmpl w:val="62A02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2B601E"/>
    <w:multiLevelType w:val="hybridMultilevel"/>
    <w:tmpl w:val="40D48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4372D5"/>
    <w:multiLevelType w:val="hybridMultilevel"/>
    <w:tmpl w:val="2C02B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861609"/>
    <w:multiLevelType w:val="hybridMultilevel"/>
    <w:tmpl w:val="F3768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F267E8"/>
    <w:multiLevelType w:val="multilevel"/>
    <w:tmpl w:val="619064B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A12476A"/>
    <w:multiLevelType w:val="hybridMultilevel"/>
    <w:tmpl w:val="CBB80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19"/>
  </w:num>
  <w:num w:numId="4">
    <w:abstractNumId w:val="8"/>
  </w:num>
  <w:num w:numId="5">
    <w:abstractNumId w:val="5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1"/>
  </w:num>
  <w:num w:numId="12">
    <w:abstractNumId w:val="18"/>
  </w:num>
  <w:num w:numId="13">
    <w:abstractNumId w:val="12"/>
  </w:num>
  <w:num w:numId="14">
    <w:abstractNumId w:val="3"/>
  </w:num>
  <w:num w:numId="15">
    <w:abstractNumId w:val="15"/>
  </w:num>
  <w:num w:numId="16">
    <w:abstractNumId w:val="16"/>
  </w:num>
  <w:num w:numId="17">
    <w:abstractNumId w:val="23"/>
  </w:num>
  <w:num w:numId="18">
    <w:abstractNumId w:val="2"/>
  </w:num>
  <w:num w:numId="19">
    <w:abstractNumId w:val="13"/>
  </w:num>
  <w:num w:numId="20">
    <w:abstractNumId w:val="9"/>
  </w:num>
  <w:num w:numId="21">
    <w:abstractNumId w:val="17"/>
  </w:num>
  <w:num w:numId="22">
    <w:abstractNumId w:val="25"/>
  </w:num>
  <w:num w:numId="23">
    <w:abstractNumId w:val="0"/>
  </w:num>
  <w:num w:numId="24">
    <w:abstractNumId w:val="1"/>
  </w:num>
  <w:num w:numId="25">
    <w:abstractNumId w:val="5"/>
  </w:num>
  <w:num w:numId="26">
    <w:abstractNumId w:val="4"/>
  </w:num>
  <w:num w:numId="27">
    <w:abstractNumId w:val="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05"/>
    <w:rsid w:val="00000460"/>
    <w:rsid w:val="000006E5"/>
    <w:rsid w:val="000009DF"/>
    <w:rsid w:val="00002DE7"/>
    <w:rsid w:val="00003103"/>
    <w:rsid w:val="00003FA2"/>
    <w:rsid w:val="000057A5"/>
    <w:rsid w:val="00005DC3"/>
    <w:rsid w:val="0000618D"/>
    <w:rsid w:val="000062FD"/>
    <w:rsid w:val="00006874"/>
    <w:rsid w:val="00006B8E"/>
    <w:rsid w:val="000072BF"/>
    <w:rsid w:val="0001127B"/>
    <w:rsid w:val="00012FC4"/>
    <w:rsid w:val="00013BCB"/>
    <w:rsid w:val="00013C62"/>
    <w:rsid w:val="00015DD2"/>
    <w:rsid w:val="00015FB7"/>
    <w:rsid w:val="000173EC"/>
    <w:rsid w:val="00017599"/>
    <w:rsid w:val="000175E2"/>
    <w:rsid w:val="00020DB9"/>
    <w:rsid w:val="00021D09"/>
    <w:rsid w:val="0002255C"/>
    <w:rsid w:val="00023396"/>
    <w:rsid w:val="00027262"/>
    <w:rsid w:val="000305BA"/>
    <w:rsid w:val="000333B6"/>
    <w:rsid w:val="00033AF0"/>
    <w:rsid w:val="0003407E"/>
    <w:rsid w:val="00034128"/>
    <w:rsid w:val="0003546F"/>
    <w:rsid w:val="00035ABD"/>
    <w:rsid w:val="00035D7A"/>
    <w:rsid w:val="00037072"/>
    <w:rsid w:val="000412D1"/>
    <w:rsid w:val="00041D5C"/>
    <w:rsid w:val="00042BC9"/>
    <w:rsid w:val="00043867"/>
    <w:rsid w:val="000459F3"/>
    <w:rsid w:val="00046283"/>
    <w:rsid w:val="0004639B"/>
    <w:rsid w:val="00046BF1"/>
    <w:rsid w:val="00050A1B"/>
    <w:rsid w:val="00051D2C"/>
    <w:rsid w:val="00052963"/>
    <w:rsid w:val="00052F90"/>
    <w:rsid w:val="0005357E"/>
    <w:rsid w:val="00053C4D"/>
    <w:rsid w:val="000542F9"/>
    <w:rsid w:val="00054D3C"/>
    <w:rsid w:val="00060158"/>
    <w:rsid w:val="000615D2"/>
    <w:rsid w:val="00063595"/>
    <w:rsid w:val="00063C77"/>
    <w:rsid w:val="00064182"/>
    <w:rsid w:val="00066EB2"/>
    <w:rsid w:val="00067078"/>
    <w:rsid w:val="000674B7"/>
    <w:rsid w:val="00070E40"/>
    <w:rsid w:val="00071933"/>
    <w:rsid w:val="00071C64"/>
    <w:rsid w:val="00072BA8"/>
    <w:rsid w:val="00074183"/>
    <w:rsid w:val="00074B36"/>
    <w:rsid w:val="00077951"/>
    <w:rsid w:val="00080285"/>
    <w:rsid w:val="00081C5E"/>
    <w:rsid w:val="00081C9D"/>
    <w:rsid w:val="00086536"/>
    <w:rsid w:val="00086B6E"/>
    <w:rsid w:val="00086D4C"/>
    <w:rsid w:val="00087B6A"/>
    <w:rsid w:val="00087B9F"/>
    <w:rsid w:val="00087D48"/>
    <w:rsid w:val="00087EC2"/>
    <w:rsid w:val="00092576"/>
    <w:rsid w:val="00094FBB"/>
    <w:rsid w:val="00095545"/>
    <w:rsid w:val="00095A7A"/>
    <w:rsid w:val="000968D6"/>
    <w:rsid w:val="00096A39"/>
    <w:rsid w:val="00097271"/>
    <w:rsid w:val="00097954"/>
    <w:rsid w:val="00097D13"/>
    <w:rsid w:val="000A26B0"/>
    <w:rsid w:val="000A2CF2"/>
    <w:rsid w:val="000A3A01"/>
    <w:rsid w:val="000A5AFB"/>
    <w:rsid w:val="000A5D17"/>
    <w:rsid w:val="000A5F2C"/>
    <w:rsid w:val="000A75EA"/>
    <w:rsid w:val="000B219A"/>
    <w:rsid w:val="000B24EE"/>
    <w:rsid w:val="000B3592"/>
    <w:rsid w:val="000B3B57"/>
    <w:rsid w:val="000B56B3"/>
    <w:rsid w:val="000B5989"/>
    <w:rsid w:val="000B65DC"/>
    <w:rsid w:val="000B6B1F"/>
    <w:rsid w:val="000B6E3A"/>
    <w:rsid w:val="000B7C1E"/>
    <w:rsid w:val="000C3EF6"/>
    <w:rsid w:val="000C5D38"/>
    <w:rsid w:val="000C6104"/>
    <w:rsid w:val="000C6247"/>
    <w:rsid w:val="000D2B05"/>
    <w:rsid w:val="000D3209"/>
    <w:rsid w:val="000D419E"/>
    <w:rsid w:val="000D44DA"/>
    <w:rsid w:val="000D4904"/>
    <w:rsid w:val="000D4C40"/>
    <w:rsid w:val="000D4F0D"/>
    <w:rsid w:val="000D5019"/>
    <w:rsid w:val="000D6FBD"/>
    <w:rsid w:val="000D7708"/>
    <w:rsid w:val="000E0D4F"/>
    <w:rsid w:val="000E10AD"/>
    <w:rsid w:val="000E43A7"/>
    <w:rsid w:val="000E497A"/>
    <w:rsid w:val="000E7DD3"/>
    <w:rsid w:val="000F3E27"/>
    <w:rsid w:val="000F492A"/>
    <w:rsid w:val="000F5728"/>
    <w:rsid w:val="000F5AE1"/>
    <w:rsid w:val="000F5DAD"/>
    <w:rsid w:val="000F66CC"/>
    <w:rsid w:val="000F6787"/>
    <w:rsid w:val="000F68C9"/>
    <w:rsid w:val="00100856"/>
    <w:rsid w:val="00100A0F"/>
    <w:rsid w:val="001018E7"/>
    <w:rsid w:val="00101CBF"/>
    <w:rsid w:val="00104DF7"/>
    <w:rsid w:val="001074ED"/>
    <w:rsid w:val="00107AA7"/>
    <w:rsid w:val="001109B2"/>
    <w:rsid w:val="00110BB3"/>
    <w:rsid w:val="001127B9"/>
    <w:rsid w:val="0011285F"/>
    <w:rsid w:val="00114559"/>
    <w:rsid w:val="001153AA"/>
    <w:rsid w:val="001154A5"/>
    <w:rsid w:val="00115978"/>
    <w:rsid w:val="001163FB"/>
    <w:rsid w:val="00117129"/>
    <w:rsid w:val="001174FB"/>
    <w:rsid w:val="00123037"/>
    <w:rsid w:val="00124821"/>
    <w:rsid w:val="00125BB5"/>
    <w:rsid w:val="001260A1"/>
    <w:rsid w:val="001261AA"/>
    <w:rsid w:val="00126A7A"/>
    <w:rsid w:val="00130422"/>
    <w:rsid w:val="00132734"/>
    <w:rsid w:val="00132BCF"/>
    <w:rsid w:val="00133A8C"/>
    <w:rsid w:val="0013475B"/>
    <w:rsid w:val="001367C0"/>
    <w:rsid w:val="00136B02"/>
    <w:rsid w:val="00141B8D"/>
    <w:rsid w:val="00143C92"/>
    <w:rsid w:val="001447DE"/>
    <w:rsid w:val="001456BE"/>
    <w:rsid w:val="00145D74"/>
    <w:rsid w:val="00146185"/>
    <w:rsid w:val="00147B00"/>
    <w:rsid w:val="001522A6"/>
    <w:rsid w:val="001523F5"/>
    <w:rsid w:val="001528D5"/>
    <w:rsid w:val="001530D4"/>
    <w:rsid w:val="00153D47"/>
    <w:rsid w:val="00153D4E"/>
    <w:rsid w:val="00154377"/>
    <w:rsid w:val="001549A2"/>
    <w:rsid w:val="00154F53"/>
    <w:rsid w:val="00155A56"/>
    <w:rsid w:val="00157777"/>
    <w:rsid w:val="0016001E"/>
    <w:rsid w:val="00160B42"/>
    <w:rsid w:val="00160BAE"/>
    <w:rsid w:val="00162FCA"/>
    <w:rsid w:val="001646C0"/>
    <w:rsid w:val="00165BF0"/>
    <w:rsid w:val="00165E9D"/>
    <w:rsid w:val="00171EF7"/>
    <w:rsid w:val="001721C4"/>
    <w:rsid w:val="00172797"/>
    <w:rsid w:val="00172E93"/>
    <w:rsid w:val="00175699"/>
    <w:rsid w:val="00175C47"/>
    <w:rsid w:val="00176147"/>
    <w:rsid w:val="00180E3F"/>
    <w:rsid w:val="0018167C"/>
    <w:rsid w:val="001834A4"/>
    <w:rsid w:val="00183D3D"/>
    <w:rsid w:val="00183E9D"/>
    <w:rsid w:val="00184DE7"/>
    <w:rsid w:val="001862B4"/>
    <w:rsid w:val="00186559"/>
    <w:rsid w:val="00187030"/>
    <w:rsid w:val="00191759"/>
    <w:rsid w:val="00192027"/>
    <w:rsid w:val="001921C4"/>
    <w:rsid w:val="00192247"/>
    <w:rsid w:val="00192393"/>
    <w:rsid w:val="00194220"/>
    <w:rsid w:val="001A03FE"/>
    <w:rsid w:val="001A157D"/>
    <w:rsid w:val="001A2241"/>
    <w:rsid w:val="001A32ED"/>
    <w:rsid w:val="001A37EA"/>
    <w:rsid w:val="001A4ED9"/>
    <w:rsid w:val="001A5018"/>
    <w:rsid w:val="001A529C"/>
    <w:rsid w:val="001A5618"/>
    <w:rsid w:val="001A6234"/>
    <w:rsid w:val="001A79C2"/>
    <w:rsid w:val="001A7B46"/>
    <w:rsid w:val="001B0316"/>
    <w:rsid w:val="001B0C3A"/>
    <w:rsid w:val="001B3A23"/>
    <w:rsid w:val="001B4E73"/>
    <w:rsid w:val="001B6BD2"/>
    <w:rsid w:val="001B6D09"/>
    <w:rsid w:val="001B797E"/>
    <w:rsid w:val="001B7C0B"/>
    <w:rsid w:val="001C00D1"/>
    <w:rsid w:val="001C022B"/>
    <w:rsid w:val="001C1BC7"/>
    <w:rsid w:val="001C261C"/>
    <w:rsid w:val="001C3542"/>
    <w:rsid w:val="001C569F"/>
    <w:rsid w:val="001C7D24"/>
    <w:rsid w:val="001D2A23"/>
    <w:rsid w:val="001D60F3"/>
    <w:rsid w:val="001E0651"/>
    <w:rsid w:val="001E0D1F"/>
    <w:rsid w:val="001E1C34"/>
    <w:rsid w:val="001E376C"/>
    <w:rsid w:val="001E4EE0"/>
    <w:rsid w:val="001E5520"/>
    <w:rsid w:val="001E5AE8"/>
    <w:rsid w:val="001E6BFB"/>
    <w:rsid w:val="001E72B8"/>
    <w:rsid w:val="001F0C1E"/>
    <w:rsid w:val="001F1628"/>
    <w:rsid w:val="001F1BC9"/>
    <w:rsid w:val="001F3F23"/>
    <w:rsid w:val="001F6775"/>
    <w:rsid w:val="001F6ABF"/>
    <w:rsid w:val="00200BE4"/>
    <w:rsid w:val="002016E5"/>
    <w:rsid w:val="00202382"/>
    <w:rsid w:val="00202720"/>
    <w:rsid w:val="00203ADB"/>
    <w:rsid w:val="00205F0B"/>
    <w:rsid w:val="002067D5"/>
    <w:rsid w:val="00207FB5"/>
    <w:rsid w:val="002100A7"/>
    <w:rsid w:val="002100F5"/>
    <w:rsid w:val="002109FA"/>
    <w:rsid w:val="00211725"/>
    <w:rsid w:val="00211E95"/>
    <w:rsid w:val="00212A2C"/>
    <w:rsid w:val="0021332B"/>
    <w:rsid w:val="002143A3"/>
    <w:rsid w:val="0021585D"/>
    <w:rsid w:val="002162DE"/>
    <w:rsid w:val="002168AF"/>
    <w:rsid w:val="00217669"/>
    <w:rsid w:val="00220976"/>
    <w:rsid w:val="0022118F"/>
    <w:rsid w:val="00221309"/>
    <w:rsid w:val="0022145F"/>
    <w:rsid w:val="00225E86"/>
    <w:rsid w:val="00226CAE"/>
    <w:rsid w:val="002328CC"/>
    <w:rsid w:val="00234C95"/>
    <w:rsid w:val="00234F98"/>
    <w:rsid w:val="002353BA"/>
    <w:rsid w:val="00237EAD"/>
    <w:rsid w:val="00240FFF"/>
    <w:rsid w:val="00244C14"/>
    <w:rsid w:val="00245D3E"/>
    <w:rsid w:val="0024770B"/>
    <w:rsid w:val="00251998"/>
    <w:rsid w:val="002522A6"/>
    <w:rsid w:val="0025282D"/>
    <w:rsid w:val="002530C2"/>
    <w:rsid w:val="00253130"/>
    <w:rsid w:val="002531F7"/>
    <w:rsid w:val="00254192"/>
    <w:rsid w:val="002541F4"/>
    <w:rsid w:val="002544C7"/>
    <w:rsid w:val="00254EEC"/>
    <w:rsid w:val="002558CF"/>
    <w:rsid w:val="00256AEA"/>
    <w:rsid w:val="00256D7B"/>
    <w:rsid w:val="00261A0B"/>
    <w:rsid w:val="00262A51"/>
    <w:rsid w:val="00262C7B"/>
    <w:rsid w:val="00262F73"/>
    <w:rsid w:val="00263837"/>
    <w:rsid w:val="0026546E"/>
    <w:rsid w:val="002661E3"/>
    <w:rsid w:val="00267FC1"/>
    <w:rsid w:val="00271640"/>
    <w:rsid w:val="00271B8C"/>
    <w:rsid w:val="00272CFA"/>
    <w:rsid w:val="00273AFE"/>
    <w:rsid w:val="00273BDF"/>
    <w:rsid w:val="0027526D"/>
    <w:rsid w:val="00275E24"/>
    <w:rsid w:val="00276067"/>
    <w:rsid w:val="002809D5"/>
    <w:rsid w:val="00281596"/>
    <w:rsid w:val="00281FEC"/>
    <w:rsid w:val="00286E80"/>
    <w:rsid w:val="00287182"/>
    <w:rsid w:val="00291570"/>
    <w:rsid w:val="00293117"/>
    <w:rsid w:val="002934B0"/>
    <w:rsid w:val="00293FEF"/>
    <w:rsid w:val="00294923"/>
    <w:rsid w:val="002976F0"/>
    <w:rsid w:val="002A0E9D"/>
    <w:rsid w:val="002A1393"/>
    <w:rsid w:val="002A1A47"/>
    <w:rsid w:val="002A1F8C"/>
    <w:rsid w:val="002A2F51"/>
    <w:rsid w:val="002A4622"/>
    <w:rsid w:val="002A464B"/>
    <w:rsid w:val="002A4D4B"/>
    <w:rsid w:val="002A4D5E"/>
    <w:rsid w:val="002A5025"/>
    <w:rsid w:val="002A734E"/>
    <w:rsid w:val="002B337F"/>
    <w:rsid w:val="002B3703"/>
    <w:rsid w:val="002B7D32"/>
    <w:rsid w:val="002C4993"/>
    <w:rsid w:val="002C4D9E"/>
    <w:rsid w:val="002C5472"/>
    <w:rsid w:val="002C55E4"/>
    <w:rsid w:val="002D0F4A"/>
    <w:rsid w:val="002D0FFF"/>
    <w:rsid w:val="002D17AE"/>
    <w:rsid w:val="002D2F34"/>
    <w:rsid w:val="002D4573"/>
    <w:rsid w:val="002D7601"/>
    <w:rsid w:val="002E1C18"/>
    <w:rsid w:val="002E3983"/>
    <w:rsid w:val="002E3B6F"/>
    <w:rsid w:val="002E66B4"/>
    <w:rsid w:val="002E6A5D"/>
    <w:rsid w:val="002E6E55"/>
    <w:rsid w:val="002F0089"/>
    <w:rsid w:val="002F13B3"/>
    <w:rsid w:val="002F56EA"/>
    <w:rsid w:val="002F5A50"/>
    <w:rsid w:val="002F740B"/>
    <w:rsid w:val="002F765E"/>
    <w:rsid w:val="002F7673"/>
    <w:rsid w:val="003008EF"/>
    <w:rsid w:val="00300FAF"/>
    <w:rsid w:val="0030296C"/>
    <w:rsid w:val="00303CEA"/>
    <w:rsid w:val="00306D2C"/>
    <w:rsid w:val="00306E90"/>
    <w:rsid w:val="003071A4"/>
    <w:rsid w:val="003073B0"/>
    <w:rsid w:val="00307A3D"/>
    <w:rsid w:val="00310197"/>
    <w:rsid w:val="00312A0E"/>
    <w:rsid w:val="00312A3F"/>
    <w:rsid w:val="003135B2"/>
    <w:rsid w:val="00314345"/>
    <w:rsid w:val="00314C02"/>
    <w:rsid w:val="003152B3"/>
    <w:rsid w:val="0032081C"/>
    <w:rsid w:val="00320914"/>
    <w:rsid w:val="00320B78"/>
    <w:rsid w:val="003216A1"/>
    <w:rsid w:val="003217AA"/>
    <w:rsid w:val="003231DA"/>
    <w:rsid w:val="00327B96"/>
    <w:rsid w:val="00327F55"/>
    <w:rsid w:val="003306A7"/>
    <w:rsid w:val="00330C42"/>
    <w:rsid w:val="00331D98"/>
    <w:rsid w:val="00331DD0"/>
    <w:rsid w:val="003332CD"/>
    <w:rsid w:val="00334568"/>
    <w:rsid w:val="00335083"/>
    <w:rsid w:val="00336B61"/>
    <w:rsid w:val="0033728B"/>
    <w:rsid w:val="00337AD1"/>
    <w:rsid w:val="00337EB7"/>
    <w:rsid w:val="00337F97"/>
    <w:rsid w:val="00340605"/>
    <w:rsid w:val="0034128C"/>
    <w:rsid w:val="003417F3"/>
    <w:rsid w:val="00341CFD"/>
    <w:rsid w:val="0034275F"/>
    <w:rsid w:val="00344644"/>
    <w:rsid w:val="00344EAA"/>
    <w:rsid w:val="00345636"/>
    <w:rsid w:val="00346A12"/>
    <w:rsid w:val="0034735E"/>
    <w:rsid w:val="0034765C"/>
    <w:rsid w:val="003515F6"/>
    <w:rsid w:val="00353349"/>
    <w:rsid w:val="00353418"/>
    <w:rsid w:val="00355935"/>
    <w:rsid w:val="00355F50"/>
    <w:rsid w:val="00357946"/>
    <w:rsid w:val="00360578"/>
    <w:rsid w:val="00360987"/>
    <w:rsid w:val="00361194"/>
    <w:rsid w:val="003613FA"/>
    <w:rsid w:val="0036381B"/>
    <w:rsid w:val="0036470F"/>
    <w:rsid w:val="00364F56"/>
    <w:rsid w:val="003659F4"/>
    <w:rsid w:val="00366453"/>
    <w:rsid w:val="00370492"/>
    <w:rsid w:val="003705C3"/>
    <w:rsid w:val="003723AB"/>
    <w:rsid w:val="003730A5"/>
    <w:rsid w:val="00373605"/>
    <w:rsid w:val="00376611"/>
    <w:rsid w:val="003769F6"/>
    <w:rsid w:val="00377ED0"/>
    <w:rsid w:val="003802B6"/>
    <w:rsid w:val="00380ECF"/>
    <w:rsid w:val="003810D7"/>
    <w:rsid w:val="003812B9"/>
    <w:rsid w:val="00381EF4"/>
    <w:rsid w:val="00382C95"/>
    <w:rsid w:val="003839E6"/>
    <w:rsid w:val="00385665"/>
    <w:rsid w:val="00385D5E"/>
    <w:rsid w:val="003867E2"/>
    <w:rsid w:val="0038716B"/>
    <w:rsid w:val="00387A3A"/>
    <w:rsid w:val="0039098A"/>
    <w:rsid w:val="00392695"/>
    <w:rsid w:val="003932EF"/>
    <w:rsid w:val="00393C28"/>
    <w:rsid w:val="00393E3A"/>
    <w:rsid w:val="003961E2"/>
    <w:rsid w:val="00396ACF"/>
    <w:rsid w:val="003A2819"/>
    <w:rsid w:val="003A2B93"/>
    <w:rsid w:val="003A42EC"/>
    <w:rsid w:val="003A50BD"/>
    <w:rsid w:val="003A5834"/>
    <w:rsid w:val="003A77D4"/>
    <w:rsid w:val="003B0436"/>
    <w:rsid w:val="003B10D3"/>
    <w:rsid w:val="003B1649"/>
    <w:rsid w:val="003B2056"/>
    <w:rsid w:val="003B2AF6"/>
    <w:rsid w:val="003B6076"/>
    <w:rsid w:val="003B6297"/>
    <w:rsid w:val="003B6501"/>
    <w:rsid w:val="003B7032"/>
    <w:rsid w:val="003B7414"/>
    <w:rsid w:val="003B7F28"/>
    <w:rsid w:val="003C15A1"/>
    <w:rsid w:val="003C37A5"/>
    <w:rsid w:val="003C3F4B"/>
    <w:rsid w:val="003C509A"/>
    <w:rsid w:val="003C7063"/>
    <w:rsid w:val="003D0734"/>
    <w:rsid w:val="003D07B4"/>
    <w:rsid w:val="003D0FB3"/>
    <w:rsid w:val="003D1CFE"/>
    <w:rsid w:val="003D3F6C"/>
    <w:rsid w:val="003D54BD"/>
    <w:rsid w:val="003D76A7"/>
    <w:rsid w:val="003D78A3"/>
    <w:rsid w:val="003E029D"/>
    <w:rsid w:val="003E0C38"/>
    <w:rsid w:val="003E36D1"/>
    <w:rsid w:val="003E3E32"/>
    <w:rsid w:val="003E530E"/>
    <w:rsid w:val="003E5766"/>
    <w:rsid w:val="003E73CF"/>
    <w:rsid w:val="003F1922"/>
    <w:rsid w:val="003F35CA"/>
    <w:rsid w:val="003F45D9"/>
    <w:rsid w:val="003F6252"/>
    <w:rsid w:val="003F6C4F"/>
    <w:rsid w:val="003F6D8E"/>
    <w:rsid w:val="003F7811"/>
    <w:rsid w:val="004025F2"/>
    <w:rsid w:val="0040731E"/>
    <w:rsid w:val="00411039"/>
    <w:rsid w:val="00411CB4"/>
    <w:rsid w:val="00411DFF"/>
    <w:rsid w:val="0041264D"/>
    <w:rsid w:val="00414314"/>
    <w:rsid w:val="00414B57"/>
    <w:rsid w:val="00416A44"/>
    <w:rsid w:val="004170B7"/>
    <w:rsid w:val="0041733F"/>
    <w:rsid w:val="0042010D"/>
    <w:rsid w:val="00420290"/>
    <w:rsid w:val="00421FE6"/>
    <w:rsid w:val="004222AE"/>
    <w:rsid w:val="00422463"/>
    <w:rsid w:val="00422BFE"/>
    <w:rsid w:val="00423687"/>
    <w:rsid w:val="00424987"/>
    <w:rsid w:val="004252CF"/>
    <w:rsid w:val="004254E8"/>
    <w:rsid w:val="004257D0"/>
    <w:rsid w:val="00426923"/>
    <w:rsid w:val="00427BCA"/>
    <w:rsid w:val="00427D35"/>
    <w:rsid w:val="0043075B"/>
    <w:rsid w:val="00431321"/>
    <w:rsid w:val="0043144B"/>
    <w:rsid w:val="004315FC"/>
    <w:rsid w:val="00431A84"/>
    <w:rsid w:val="00433722"/>
    <w:rsid w:val="0043564D"/>
    <w:rsid w:val="00437810"/>
    <w:rsid w:val="00437D27"/>
    <w:rsid w:val="004419C5"/>
    <w:rsid w:val="004424CA"/>
    <w:rsid w:val="004426F7"/>
    <w:rsid w:val="004463B9"/>
    <w:rsid w:val="00452008"/>
    <w:rsid w:val="00455943"/>
    <w:rsid w:val="00456E9B"/>
    <w:rsid w:val="00456FD5"/>
    <w:rsid w:val="0045751C"/>
    <w:rsid w:val="00462019"/>
    <w:rsid w:val="00462728"/>
    <w:rsid w:val="00463941"/>
    <w:rsid w:val="00465C26"/>
    <w:rsid w:val="00465C3A"/>
    <w:rsid w:val="00466025"/>
    <w:rsid w:val="00467241"/>
    <w:rsid w:val="00467B55"/>
    <w:rsid w:val="004708CE"/>
    <w:rsid w:val="0047148A"/>
    <w:rsid w:val="00471B51"/>
    <w:rsid w:val="004729E9"/>
    <w:rsid w:val="00473098"/>
    <w:rsid w:val="00473ACE"/>
    <w:rsid w:val="00474D9A"/>
    <w:rsid w:val="00476ECE"/>
    <w:rsid w:val="004824BD"/>
    <w:rsid w:val="00482FEB"/>
    <w:rsid w:val="0048347A"/>
    <w:rsid w:val="004841D4"/>
    <w:rsid w:val="00487A26"/>
    <w:rsid w:val="00487D3C"/>
    <w:rsid w:val="00491A3D"/>
    <w:rsid w:val="00492D0A"/>
    <w:rsid w:val="00492EC3"/>
    <w:rsid w:val="00493A81"/>
    <w:rsid w:val="00497BE7"/>
    <w:rsid w:val="00497E90"/>
    <w:rsid w:val="004A1BD0"/>
    <w:rsid w:val="004A29AB"/>
    <w:rsid w:val="004A2F5C"/>
    <w:rsid w:val="004A4240"/>
    <w:rsid w:val="004A4C93"/>
    <w:rsid w:val="004A4D85"/>
    <w:rsid w:val="004A503A"/>
    <w:rsid w:val="004A59D3"/>
    <w:rsid w:val="004A6180"/>
    <w:rsid w:val="004A6CA6"/>
    <w:rsid w:val="004A7D10"/>
    <w:rsid w:val="004B0605"/>
    <w:rsid w:val="004B3988"/>
    <w:rsid w:val="004B528F"/>
    <w:rsid w:val="004B5AE5"/>
    <w:rsid w:val="004B61C3"/>
    <w:rsid w:val="004B6BDB"/>
    <w:rsid w:val="004B70B4"/>
    <w:rsid w:val="004C15AF"/>
    <w:rsid w:val="004C232A"/>
    <w:rsid w:val="004C2EF4"/>
    <w:rsid w:val="004C30FC"/>
    <w:rsid w:val="004C32E5"/>
    <w:rsid w:val="004C60C6"/>
    <w:rsid w:val="004D1666"/>
    <w:rsid w:val="004D72A4"/>
    <w:rsid w:val="004D7DCC"/>
    <w:rsid w:val="004D7EB2"/>
    <w:rsid w:val="004E0942"/>
    <w:rsid w:val="004E16FE"/>
    <w:rsid w:val="004E3435"/>
    <w:rsid w:val="004E5202"/>
    <w:rsid w:val="004E5365"/>
    <w:rsid w:val="004E5709"/>
    <w:rsid w:val="004E6083"/>
    <w:rsid w:val="004E70FD"/>
    <w:rsid w:val="004F1587"/>
    <w:rsid w:val="004F230B"/>
    <w:rsid w:val="004F2371"/>
    <w:rsid w:val="004F2665"/>
    <w:rsid w:val="004F2B28"/>
    <w:rsid w:val="004F3508"/>
    <w:rsid w:val="004F3E2B"/>
    <w:rsid w:val="004F5C79"/>
    <w:rsid w:val="005009AF"/>
    <w:rsid w:val="005018BF"/>
    <w:rsid w:val="005025C2"/>
    <w:rsid w:val="005028E3"/>
    <w:rsid w:val="005046F3"/>
    <w:rsid w:val="005049F0"/>
    <w:rsid w:val="00506EB4"/>
    <w:rsid w:val="0051329E"/>
    <w:rsid w:val="005154E7"/>
    <w:rsid w:val="005157DC"/>
    <w:rsid w:val="00516665"/>
    <w:rsid w:val="00516677"/>
    <w:rsid w:val="00516A28"/>
    <w:rsid w:val="00517B33"/>
    <w:rsid w:val="005224DC"/>
    <w:rsid w:val="0052326B"/>
    <w:rsid w:val="0052329D"/>
    <w:rsid w:val="005239CB"/>
    <w:rsid w:val="00526CBC"/>
    <w:rsid w:val="00526F89"/>
    <w:rsid w:val="005303DC"/>
    <w:rsid w:val="00530743"/>
    <w:rsid w:val="00531521"/>
    <w:rsid w:val="00533596"/>
    <w:rsid w:val="00533C66"/>
    <w:rsid w:val="00534646"/>
    <w:rsid w:val="00534E19"/>
    <w:rsid w:val="005355F3"/>
    <w:rsid w:val="00535D6D"/>
    <w:rsid w:val="005406C6"/>
    <w:rsid w:val="005415BD"/>
    <w:rsid w:val="005426CD"/>
    <w:rsid w:val="00543B61"/>
    <w:rsid w:val="00543BF5"/>
    <w:rsid w:val="005449B5"/>
    <w:rsid w:val="00544D39"/>
    <w:rsid w:val="00544E65"/>
    <w:rsid w:val="00545025"/>
    <w:rsid w:val="00545EC3"/>
    <w:rsid w:val="00546CBA"/>
    <w:rsid w:val="00546CF2"/>
    <w:rsid w:val="005522CE"/>
    <w:rsid w:val="00552392"/>
    <w:rsid w:val="00553112"/>
    <w:rsid w:val="0055364A"/>
    <w:rsid w:val="005536F3"/>
    <w:rsid w:val="00555808"/>
    <w:rsid w:val="00563966"/>
    <w:rsid w:val="005639DC"/>
    <w:rsid w:val="00567ED4"/>
    <w:rsid w:val="0057011E"/>
    <w:rsid w:val="005713D1"/>
    <w:rsid w:val="00571A16"/>
    <w:rsid w:val="005741B8"/>
    <w:rsid w:val="005745D5"/>
    <w:rsid w:val="005756F9"/>
    <w:rsid w:val="0057769D"/>
    <w:rsid w:val="0058076E"/>
    <w:rsid w:val="00580DA0"/>
    <w:rsid w:val="005810F4"/>
    <w:rsid w:val="00582BA9"/>
    <w:rsid w:val="005854BC"/>
    <w:rsid w:val="00586922"/>
    <w:rsid w:val="00586FA3"/>
    <w:rsid w:val="0058786A"/>
    <w:rsid w:val="005878F4"/>
    <w:rsid w:val="00590D2C"/>
    <w:rsid w:val="00590E7B"/>
    <w:rsid w:val="005938B6"/>
    <w:rsid w:val="005938C6"/>
    <w:rsid w:val="00593FA0"/>
    <w:rsid w:val="005941C1"/>
    <w:rsid w:val="00594A20"/>
    <w:rsid w:val="00594FB4"/>
    <w:rsid w:val="00595CC2"/>
    <w:rsid w:val="005972E1"/>
    <w:rsid w:val="005A4C7F"/>
    <w:rsid w:val="005A4D2A"/>
    <w:rsid w:val="005A4EA9"/>
    <w:rsid w:val="005B20C3"/>
    <w:rsid w:val="005B22B6"/>
    <w:rsid w:val="005B2CAC"/>
    <w:rsid w:val="005B3B94"/>
    <w:rsid w:val="005B4E57"/>
    <w:rsid w:val="005B57A1"/>
    <w:rsid w:val="005B64F1"/>
    <w:rsid w:val="005B69CE"/>
    <w:rsid w:val="005B75F2"/>
    <w:rsid w:val="005B78CE"/>
    <w:rsid w:val="005C177B"/>
    <w:rsid w:val="005C1A38"/>
    <w:rsid w:val="005C3483"/>
    <w:rsid w:val="005C3659"/>
    <w:rsid w:val="005C56C4"/>
    <w:rsid w:val="005C5947"/>
    <w:rsid w:val="005C6B6F"/>
    <w:rsid w:val="005C76E1"/>
    <w:rsid w:val="005C76EE"/>
    <w:rsid w:val="005D0045"/>
    <w:rsid w:val="005D0314"/>
    <w:rsid w:val="005D0587"/>
    <w:rsid w:val="005D077C"/>
    <w:rsid w:val="005D571F"/>
    <w:rsid w:val="005D62B4"/>
    <w:rsid w:val="005E1A45"/>
    <w:rsid w:val="005E3772"/>
    <w:rsid w:val="005E393C"/>
    <w:rsid w:val="005E47B8"/>
    <w:rsid w:val="005E781C"/>
    <w:rsid w:val="005F24B1"/>
    <w:rsid w:val="005F25E4"/>
    <w:rsid w:val="005F2982"/>
    <w:rsid w:val="005F2D8F"/>
    <w:rsid w:val="005F3423"/>
    <w:rsid w:val="005F48E2"/>
    <w:rsid w:val="005F4904"/>
    <w:rsid w:val="005F7579"/>
    <w:rsid w:val="006008BE"/>
    <w:rsid w:val="00601319"/>
    <w:rsid w:val="006013B8"/>
    <w:rsid w:val="00602979"/>
    <w:rsid w:val="006044C3"/>
    <w:rsid w:val="0060710B"/>
    <w:rsid w:val="006079A0"/>
    <w:rsid w:val="00610D5C"/>
    <w:rsid w:val="0061157D"/>
    <w:rsid w:val="006118E7"/>
    <w:rsid w:val="00613319"/>
    <w:rsid w:val="0061426A"/>
    <w:rsid w:val="00614D6F"/>
    <w:rsid w:val="00614F11"/>
    <w:rsid w:val="00615049"/>
    <w:rsid w:val="00616F4F"/>
    <w:rsid w:val="00617566"/>
    <w:rsid w:val="00622161"/>
    <w:rsid w:val="0062285D"/>
    <w:rsid w:val="00622861"/>
    <w:rsid w:val="0062308A"/>
    <w:rsid w:val="006231AD"/>
    <w:rsid w:val="00623290"/>
    <w:rsid w:val="0062354C"/>
    <w:rsid w:val="00624F37"/>
    <w:rsid w:val="0062536B"/>
    <w:rsid w:val="00626999"/>
    <w:rsid w:val="00627222"/>
    <w:rsid w:val="00627AC3"/>
    <w:rsid w:val="00627F6A"/>
    <w:rsid w:val="00631AFC"/>
    <w:rsid w:val="00632694"/>
    <w:rsid w:val="006326BD"/>
    <w:rsid w:val="00632CE1"/>
    <w:rsid w:val="00632DF4"/>
    <w:rsid w:val="00634AD4"/>
    <w:rsid w:val="00634BA9"/>
    <w:rsid w:val="006408C9"/>
    <w:rsid w:val="006420C2"/>
    <w:rsid w:val="00642D58"/>
    <w:rsid w:val="00644149"/>
    <w:rsid w:val="00644845"/>
    <w:rsid w:val="00646A0E"/>
    <w:rsid w:val="006524F3"/>
    <w:rsid w:val="006544F9"/>
    <w:rsid w:val="00654883"/>
    <w:rsid w:val="00654DC9"/>
    <w:rsid w:val="006579A2"/>
    <w:rsid w:val="00660262"/>
    <w:rsid w:val="0066047D"/>
    <w:rsid w:val="0066297D"/>
    <w:rsid w:val="006633F2"/>
    <w:rsid w:val="00663F3A"/>
    <w:rsid w:val="006653C6"/>
    <w:rsid w:val="00665B0C"/>
    <w:rsid w:val="006667D1"/>
    <w:rsid w:val="006706B6"/>
    <w:rsid w:val="00671378"/>
    <w:rsid w:val="006737C5"/>
    <w:rsid w:val="006750C9"/>
    <w:rsid w:val="00675692"/>
    <w:rsid w:val="0067587D"/>
    <w:rsid w:val="0067604C"/>
    <w:rsid w:val="00676377"/>
    <w:rsid w:val="00677EF0"/>
    <w:rsid w:val="00680A5A"/>
    <w:rsid w:val="00680BBB"/>
    <w:rsid w:val="00680EF3"/>
    <w:rsid w:val="00681D81"/>
    <w:rsid w:val="00682043"/>
    <w:rsid w:val="006826AD"/>
    <w:rsid w:val="00682A1D"/>
    <w:rsid w:val="00683852"/>
    <w:rsid w:val="00684CF6"/>
    <w:rsid w:val="006870DC"/>
    <w:rsid w:val="006902A7"/>
    <w:rsid w:val="00690A9F"/>
    <w:rsid w:val="00691457"/>
    <w:rsid w:val="00691DF7"/>
    <w:rsid w:val="00695953"/>
    <w:rsid w:val="006A0644"/>
    <w:rsid w:val="006A06D5"/>
    <w:rsid w:val="006A0941"/>
    <w:rsid w:val="006A19B0"/>
    <w:rsid w:val="006A1FD1"/>
    <w:rsid w:val="006A382E"/>
    <w:rsid w:val="006A4A8F"/>
    <w:rsid w:val="006A5EEA"/>
    <w:rsid w:val="006A6AED"/>
    <w:rsid w:val="006A71E7"/>
    <w:rsid w:val="006B0677"/>
    <w:rsid w:val="006B0A2A"/>
    <w:rsid w:val="006B160E"/>
    <w:rsid w:val="006B240F"/>
    <w:rsid w:val="006B30C2"/>
    <w:rsid w:val="006B3447"/>
    <w:rsid w:val="006B3A86"/>
    <w:rsid w:val="006B3BE2"/>
    <w:rsid w:val="006B4381"/>
    <w:rsid w:val="006B4D7B"/>
    <w:rsid w:val="006B63C8"/>
    <w:rsid w:val="006B7D90"/>
    <w:rsid w:val="006C1F17"/>
    <w:rsid w:val="006C21A2"/>
    <w:rsid w:val="006C2485"/>
    <w:rsid w:val="006C3AD0"/>
    <w:rsid w:val="006C3FDD"/>
    <w:rsid w:val="006C4337"/>
    <w:rsid w:val="006C4C98"/>
    <w:rsid w:val="006C759F"/>
    <w:rsid w:val="006C798B"/>
    <w:rsid w:val="006C7EEA"/>
    <w:rsid w:val="006D1CEE"/>
    <w:rsid w:val="006D2141"/>
    <w:rsid w:val="006D2678"/>
    <w:rsid w:val="006D26C4"/>
    <w:rsid w:val="006D2E16"/>
    <w:rsid w:val="006D373B"/>
    <w:rsid w:val="006E01C8"/>
    <w:rsid w:val="006E0880"/>
    <w:rsid w:val="006E1159"/>
    <w:rsid w:val="006E2269"/>
    <w:rsid w:val="006E2A89"/>
    <w:rsid w:val="006E39CB"/>
    <w:rsid w:val="006E4330"/>
    <w:rsid w:val="006E4CAE"/>
    <w:rsid w:val="006F1D78"/>
    <w:rsid w:val="006F3124"/>
    <w:rsid w:val="006F4248"/>
    <w:rsid w:val="006F5E0C"/>
    <w:rsid w:val="006F6162"/>
    <w:rsid w:val="006F6BDE"/>
    <w:rsid w:val="00702EB3"/>
    <w:rsid w:val="00703A20"/>
    <w:rsid w:val="00704F72"/>
    <w:rsid w:val="00705900"/>
    <w:rsid w:val="00705B46"/>
    <w:rsid w:val="0070735B"/>
    <w:rsid w:val="007076BD"/>
    <w:rsid w:val="00707B32"/>
    <w:rsid w:val="00710C00"/>
    <w:rsid w:val="00715694"/>
    <w:rsid w:val="00715ACC"/>
    <w:rsid w:val="00717E83"/>
    <w:rsid w:val="00721778"/>
    <w:rsid w:val="00722DD4"/>
    <w:rsid w:val="00723EC8"/>
    <w:rsid w:val="00725B99"/>
    <w:rsid w:val="007270A7"/>
    <w:rsid w:val="007312A4"/>
    <w:rsid w:val="0073304E"/>
    <w:rsid w:val="00733072"/>
    <w:rsid w:val="00733FF2"/>
    <w:rsid w:val="0073670D"/>
    <w:rsid w:val="0073693F"/>
    <w:rsid w:val="007403F6"/>
    <w:rsid w:val="00740CC8"/>
    <w:rsid w:val="007420B8"/>
    <w:rsid w:val="0074210A"/>
    <w:rsid w:val="00742213"/>
    <w:rsid w:val="00743121"/>
    <w:rsid w:val="00743882"/>
    <w:rsid w:val="0074508A"/>
    <w:rsid w:val="00745DBF"/>
    <w:rsid w:val="00745F49"/>
    <w:rsid w:val="00745FBE"/>
    <w:rsid w:val="0074628C"/>
    <w:rsid w:val="007466D9"/>
    <w:rsid w:val="00746A0E"/>
    <w:rsid w:val="007511FE"/>
    <w:rsid w:val="00753D13"/>
    <w:rsid w:val="0075541E"/>
    <w:rsid w:val="00756031"/>
    <w:rsid w:val="00756F4C"/>
    <w:rsid w:val="007601C6"/>
    <w:rsid w:val="0076153C"/>
    <w:rsid w:val="00761642"/>
    <w:rsid w:val="00761F79"/>
    <w:rsid w:val="00763C3F"/>
    <w:rsid w:val="0076467E"/>
    <w:rsid w:val="00764B83"/>
    <w:rsid w:val="00765FAD"/>
    <w:rsid w:val="0076712D"/>
    <w:rsid w:val="00770546"/>
    <w:rsid w:val="00770809"/>
    <w:rsid w:val="00773724"/>
    <w:rsid w:val="00773905"/>
    <w:rsid w:val="00774722"/>
    <w:rsid w:val="007747E3"/>
    <w:rsid w:val="00776633"/>
    <w:rsid w:val="00776D61"/>
    <w:rsid w:val="00782AA3"/>
    <w:rsid w:val="00782E4F"/>
    <w:rsid w:val="00783A43"/>
    <w:rsid w:val="007844FA"/>
    <w:rsid w:val="00784549"/>
    <w:rsid w:val="00784B71"/>
    <w:rsid w:val="00785A93"/>
    <w:rsid w:val="00787880"/>
    <w:rsid w:val="0078789C"/>
    <w:rsid w:val="00787E2E"/>
    <w:rsid w:val="0079108B"/>
    <w:rsid w:val="00792029"/>
    <w:rsid w:val="007938B0"/>
    <w:rsid w:val="007945A3"/>
    <w:rsid w:val="00795644"/>
    <w:rsid w:val="00795C55"/>
    <w:rsid w:val="00795FFB"/>
    <w:rsid w:val="00796B29"/>
    <w:rsid w:val="007A2BD0"/>
    <w:rsid w:val="007A2D17"/>
    <w:rsid w:val="007A3C48"/>
    <w:rsid w:val="007A4372"/>
    <w:rsid w:val="007A4590"/>
    <w:rsid w:val="007A4CF5"/>
    <w:rsid w:val="007A548A"/>
    <w:rsid w:val="007A59DB"/>
    <w:rsid w:val="007A65DF"/>
    <w:rsid w:val="007B2F11"/>
    <w:rsid w:val="007B50AE"/>
    <w:rsid w:val="007B57F4"/>
    <w:rsid w:val="007B717A"/>
    <w:rsid w:val="007B7FAA"/>
    <w:rsid w:val="007C097D"/>
    <w:rsid w:val="007C0D06"/>
    <w:rsid w:val="007C15AB"/>
    <w:rsid w:val="007C23F9"/>
    <w:rsid w:val="007C2906"/>
    <w:rsid w:val="007C7017"/>
    <w:rsid w:val="007D1AAF"/>
    <w:rsid w:val="007D1EAF"/>
    <w:rsid w:val="007D3B19"/>
    <w:rsid w:val="007D3B74"/>
    <w:rsid w:val="007D54A4"/>
    <w:rsid w:val="007D57F7"/>
    <w:rsid w:val="007D61E8"/>
    <w:rsid w:val="007D6627"/>
    <w:rsid w:val="007D7B9C"/>
    <w:rsid w:val="007E28E1"/>
    <w:rsid w:val="007E2C62"/>
    <w:rsid w:val="007E530F"/>
    <w:rsid w:val="007E574A"/>
    <w:rsid w:val="007E6E54"/>
    <w:rsid w:val="007E7936"/>
    <w:rsid w:val="007F13D5"/>
    <w:rsid w:val="007F4C43"/>
    <w:rsid w:val="007F521C"/>
    <w:rsid w:val="00800BD4"/>
    <w:rsid w:val="008012D1"/>
    <w:rsid w:val="00803E48"/>
    <w:rsid w:val="00803EFE"/>
    <w:rsid w:val="00806456"/>
    <w:rsid w:val="00806CC8"/>
    <w:rsid w:val="00810FFB"/>
    <w:rsid w:val="008118AB"/>
    <w:rsid w:val="008133B3"/>
    <w:rsid w:val="00813A90"/>
    <w:rsid w:val="0081698E"/>
    <w:rsid w:val="00820F09"/>
    <w:rsid w:val="00821963"/>
    <w:rsid w:val="00822574"/>
    <w:rsid w:val="00823305"/>
    <w:rsid w:val="008243B9"/>
    <w:rsid w:val="0082452F"/>
    <w:rsid w:val="00824784"/>
    <w:rsid w:val="008258F2"/>
    <w:rsid w:val="00825A06"/>
    <w:rsid w:val="008261A6"/>
    <w:rsid w:val="00826331"/>
    <w:rsid w:val="00827983"/>
    <w:rsid w:val="00830363"/>
    <w:rsid w:val="0083064A"/>
    <w:rsid w:val="00831920"/>
    <w:rsid w:val="00831FEC"/>
    <w:rsid w:val="00833031"/>
    <w:rsid w:val="00833044"/>
    <w:rsid w:val="00834456"/>
    <w:rsid w:val="0083532E"/>
    <w:rsid w:val="00836939"/>
    <w:rsid w:val="00836B9F"/>
    <w:rsid w:val="008377C7"/>
    <w:rsid w:val="00841DCD"/>
    <w:rsid w:val="00842652"/>
    <w:rsid w:val="00843BC4"/>
    <w:rsid w:val="0084415F"/>
    <w:rsid w:val="008446FA"/>
    <w:rsid w:val="0084516F"/>
    <w:rsid w:val="00846786"/>
    <w:rsid w:val="0084742E"/>
    <w:rsid w:val="00847630"/>
    <w:rsid w:val="0084782D"/>
    <w:rsid w:val="0085089D"/>
    <w:rsid w:val="00850BBE"/>
    <w:rsid w:val="0085313C"/>
    <w:rsid w:val="00854393"/>
    <w:rsid w:val="00855168"/>
    <w:rsid w:val="00856C58"/>
    <w:rsid w:val="00860A52"/>
    <w:rsid w:val="00861718"/>
    <w:rsid w:val="00861813"/>
    <w:rsid w:val="008622C3"/>
    <w:rsid w:val="00862A6D"/>
    <w:rsid w:val="00862BCA"/>
    <w:rsid w:val="0086648D"/>
    <w:rsid w:val="00870AF5"/>
    <w:rsid w:val="00871B70"/>
    <w:rsid w:val="0087256A"/>
    <w:rsid w:val="00872DF6"/>
    <w:rsid w:val="008732DC"/>
    <w:rsid w:val="00874779"/>
    <w:rsid w:val="0087632E"/>
    <w:rsid w:val="00877064"/>
    <w:rsid w:val="00877E8F"/>
    <w:rsid w:val="00877F1B"/>
    <w:rsid w:val="008800CF"/>
    <w:rsid w:val="00880A98"/>
    <w:rsid w:val="00881189"/>
    <w:rsid w:val="00882ECD"/>
    <w:rsid w:val="008842E5"/>
    <w:rsid w:val="00884D14"/>
    <w:rsid w:val="0088520D"/>
    <w:rsid w:val="0088605A"/>
    <w:rsid w:val="0088696F"/>
    <w:rsid w:val="0089082B"/>
    <w:rsid w:val="0089290E"/>
    <w:rsid w:val="008934FD"/>
    <w:rsid w:val="0089472E"/>
    <w:rsid w:val="008955A1"/>
    <w:rsid w:val="0089595B"/>
    <w:rsid w:val="00896F92"/>
    <w:rsid w:val="008970B6"/>
    <w:rsid w:val="008972C1"/>
    <w:rsid w:val="008A13BE"/>
    <w:rsid w:val="008A1939"/>
    <w:rsid w:val="008A5464"/>
    <w:rsid w:val="008B0FAC"/>
    <w:rsid w:val="008B118D"/>
    <w:rsid w:val="008B151A"/>
    <w:rsid w:val="008B2B06"/>
    <w:rsid w:val="008B2BE4"/>
    <w:rsid w:val="008B5E2E"/>
    <w:rsid w:val="008B7547"/>
    <w:rsid w:val="008B7BC9"/>
    <w:rsid w:val="008D2A30"/>
    <w:rsid w:val="008D4D6A"/>
    <w:rsid w:val="008D5F2A"/>
    <w:rsid w:val="008D6018"/>
    <w:rsid w:val="008D60D0"/>
    <w:rsid w:val="008D7CD4"/>
    <w:rsid w:val="008D7DC7"/>
    <w:rsid w:val="008E1ACF"/>
    <w:rsid w:val="008E228D"/>
    <w:rsid w:val="008E30AE"/>
    <w:rsid w:val="008E4D2B"/>
    <w:rsid w:val="008E6B91"/>
    <w:rsid w:val="008E7954"/>
    <w:rsid w:val="008F33C9"/>
    <w:rsid w:val="008F34DF"/>
    <w:rsid w:val="008F4EA3"/>
    <w:rsid w:val="008F5B2E"/>
    <w:rsid w:val="008F6C3F"/>
    <w:rsid w:val="008F6F5F"/>
    <w:rsid w:val="008F74FA"/>
    <w:rsid w:val="00900370"/>
    <w:rsid w:val="00900819"/>
    <w:rsid w:val="009015D3"/>
    <w:rsid w:val="00901869"/>
    <w:rsid w:val="00902174"/>
    <w:rsid w:val="00905DFB"/>
    <w:rsid w:val="00906219"/>
    <w:rsid w:val="0090650A"/>
    <w:rsid w:val="009108C7"/>
    <w:rsid w:val="00910967"/>
    <w:rsid w:val="00910B7B"/>
    <w:rsid w:val="009129D9"/>
    <w:rsid w:val="00914164"/>
    <w:rsid w:val="00914D47"/>
    <w:rsid w:val="009205CA"/>
    <w:rsid w:val="00920E43"/>
    <w:rsid w:val="00925042"/>
    <w:rsid w:val="00925BBE"/>
    <w:rsid w:val="0092675D"/>
    <w:rsid w:val="00927513"/>
    <w:rsid w:val="009310D7"/>
    <w:rsid w:val="00931579"/>
    <w:rsid w:val="00931D46"/>
    <w:rsid w:val="00931EED"/>
    <w:rsid w:val="0093261E"/>
    <w:rsid w:val="00932C11"/>
    <w:rsid w:val="00932D89"/>
    <w:rsid w:val="00936451"/>
    <w:rsid w:val="00936B68"/>
    <w:rsid w:val="00936C41"/>
    <w:rsid w:val="0093786C"/>
    <w:rsid w:val="0094010D"/>
    <w:rsid w:val="009414C2"/>
    <w:rsid w:val="00941A4C"/>
    <w:rsid w:val="00942C98"/>
    <w:rsid w:val="0094583B"/>
    <w:rsid w:val="00947032"/>
    <w:rsid w:val="00947ACC"/>
    <w:rsid w:val="00950C84"/>
    <w:rsid w:val="0095137F"/>
    <w:rsid w:val="009521D0"/>
    <w:rsid w:val="00953AB3"/>
    <w:rsid w:val="00954135"/>
    <w:rsid w:val="00954BDC"/>
    <w:rsid w:val="00954EF0"/>
    <w:rsid w:val="00957732"/>
    <w:rsid w:val="00960AE2"/>
    <w:rsid w:val="00963058"/>
    <w:rsid w:val="00963F04"/>
    <w:rsid w:val="00964075"/>
    <w:rsid w:val="00964D2D"/>
    <w:rsid w:val="00967350"/>
    <w:rsid w:val="00967B0B"/>
    <w:rsid w:val="00967EDF"/>
    <w:rsid w:val="00972189"/>
    <w:rsid w:val="00973201"/>
    <w:rsid w:val="0097324F"/>
    <w:rsid w:val="00973D85"/>
    <w:rsid w:val="009744E6"/>
    <w:rsid w:val="00974E2D"/>
    <w:rsid w:val="00975BAC"/>
    <w:rsid w:val="009760E4"/>
    <w:rsid w:val="009776F7"/>
    <w:rsid w:val="00977788"/>
    <w:rsid w:val="009810CC"/>
    <w:rsid w:val="00982070"/>
    <w:rsid w:val="009850D3"/>
    <w:rsid w:val="00985520"/>
    <w:rsid w:val="00986280"/>
    <w:rsid w:val="00986730"/>
    <w:rsid w:val="00986A88"/>
    <w:rsid w:val="00986B26"/>
    <w:rsid w:val="00987173"/>
    <w:rsid w:val="009910F2"/>
    <w:rsid w:val="00993343"/>
    <w:rsid w:val="0099683F"/>
    <w:rsid w:val="009A2362"/>
    <w:rsid w:val="009A372C"/>
    <w:rsid w:val="009A4236"/>
    <w:rsid w:val="009A646B"/>
    <w:rsid w:val="009A672A"/>
    <w:rsid w:val="009B31B4"/>
    <w:rsid w:val="009B3F1D"/>
    <w:rsid w:val="009B5758"/>
    <w:rsid w:val="009B5A5F"/>
    <w:rsid w:val="009B5D3F"/>
    <w:rsid w:val="009B61C9"/>
    <w:rsid w:val="009B6F13"/>
    <w:rsid w:val="009C0702"/>
    <w:rsid w:val="009C1331"/>
    <w:rsid w:val="009C145F"/>
    <w:rsid w:val="009C33F5"/>
    <w:rsid w:val="009C3D1C"/>
    <w:rsid w:val="009C40B6"/>
    <w:rsid w:val="009C43AE"/>
    <w:rsid w:val="009C5232"/>
    <w:rsid w:val="009C5E4F"/>
    <w:rsid w:val="009C74EF"/>
    <w:rsid w:val="009D0212"/>
    <w:rsid w:val="009D088D"/>
    <w:rsid w:val="009D173A"/>
    <w:rsid w:val="009D2436"/>
    <w:rsid w:val="009D6796"/>
    <w:rsid w:val="009D6E92"/>
    <w:rsid w:val="009E0672"/>
    <w:rsid w:val="009E0719"/>
    <w:rsid w:val="009E0F9A"/>
    <w:rsid w:val="009E1B07"/>
    <w:rsid w:val="009E50CA"/>
    <w:rsid w:val="009E543A"/>
    <w:rsid w:val="009E64E8"/>
    <w:rsid w:val="009E6713"/>
    <w:rsid w:val="009E67C3"/>
    <w:rsid w:val="009E6A91"/>
    <w:rsid w:val="009F0E23"/>
    <w:rsid w:val="009F17C7"/>
    <w:rsid w:val="009F3214"/>
    <w:rsid w:val="009F5244"/>
    <w:rsid w:val="009F7ABA"/>
    <w:rsid w:val="009F7FC4"/>
    <w:rsid w:val="00A049F0"/>
    <w:rsid w:val="00A079AA"/>
    <w:rsid w:val="00A102A6"/>
    <w:rsid w:val="00A10404"/>
    <w:rsid w:val="00A10961"/>
    <w:rsid w:val="00A10C22"/>
    <w:rsid w:val="00A113A2"/>
    <w:rsid w:val="00A1355F"/>
    <w:rsid w:val="00A140AB"/>
    <w:rsid w:val="00A14640"/>
    <w:rsid w:val="00A15ED3"/>
    <w:rsid w:val="00A168F8"/>
    <w:rsid w:val="00A17610"/>
    <w:rsid w:val="00A17AB4"/>
    <w:rsid w:val="00A21AFE"/>
    <w:rsid w:val="00A228BA"/>
    <w:rsid w:val="00A25A2F"/>
    <w:rsid w:val="00A260B0"/>
    <w:rsid w:val="00A26656"/>
    <w:rsid w:val="00A26E88"/>
    <w:rsid w:val="00A2760E"/>
    <w:rsid w:val="00A27DB2"/>
    <w:rsid w:val="00A30869"/>
    <w:rsid w:val="00A317C4"/>
    <w:rsid w:val="00A325EF"/>
    <w:rsid w:val="00A33FAE"/>
    <w:rsid w:val="00A34229"/>
    <w:rsid w:val="00A34D38"/>
    <w:rsid w:val="00A34DFA"/>
    <w:rsid w:val="00A3569A"/>
    <w:rsid w:val="00A35D8F"/>
    <w:rsid w:val="00A36B85"/>
    <w:rsid w:val="00A36C9B"/>
    <w:rsid w:val="00A37133"/>
    <w:rsid w:val="00A4014E"/>
    <w:rsid w:val="00A411A0"/>
    <w:rsid w:val="00A42A70"/>
    <w:rsid w:val="00A4309B"/>
    <w:rsid w:val="00A431A7"/>
    <w:rsid w:val="00A45315"/>
    <w:rsid w:val="00A47E2E"/>
    <w:rsid w:val="00A50261"/>
    <w:rsid w:val="00A5054E"/>
    <w:rsid w:val="00A5310F"/>
    <w:rsid w:val="00A531F7"/>
    <w:rsid w:val="00A5333D"/>
    <w:rsid w:val="00A539BA"/>
    <w:rsid w:val="00A5677E"/>
    <w:rsid w:val="00A572F5"/>
    <w:rsid w:val="00A57417"/>
    <w:rsid w:val="00A61256"/>
    <w:rsid w:val="00A639F5"/>
    <w:rsid w:val="00A63CCC"/>
    <w:rsid w:val="00A648A9"/>
    <w:rsid w:val="00A64D9A"/>
    <w:rsid w:val="00A64DB0"/>
    <w:rsid w:val="00A65884"/>
    <w:rsid w:val="00A65C78"/>
    <w:rsid w:val="00A66BD5"/>
    <w:rsid w:val="00A67929"/>
    <w:rsid w:val="00A679B3"/>
    <w:rsid w:val="00A67D03"/>
    <w:rsid w:val="00A70D5F"/>
    <w:rsid w:val="00A71E66"/>
    <w:rsid w:val="00A71FCC"/>
    <w:rsid w:val="00A741FA"/>
    <w:rsid w:val="00A74840"/>
    <w:rsid w:val="00A7648A"/>
    <w:rsid w:val="00A773CC"/>
    <w:rsid w:val="00A801C0"/>
    <w:rsid w:val="00A80524"/>
    <w:rsid w:val="00A83A84"/>
    <w:rsid w:val="00A84D2B"/>
    <w:rsid w:val="00A84F5E"/>
    <w:rsid w:val="00A85829"/>
    <w:rsid w:val="00A85F37"/>
    <w:rsid w:val="00A863DD"/>
    <w:rsid w:val="00A875AB"/>
    <w:rsid w:val="00A87993"/>
    <w:rsid w:val="00A90082"/>
    <w:rsid w:val="00A90EB0"/>
    <w:rsid w:val="00A91561"/>
    <w:rsid w:val="00A917D4"/>
    <w:rsid w:val="00A91DF7"/>
    <w:rsid w:val="00A932F6"/>
    <w:rsid w:val="00A94F73"/>
    <w:rsid w:val="00AA2742"/>
    <w:rsid w:val="00AA2E82"/>
    <w:rsid w:val="00AA4E4C"/>
    <w:rsid w:val="00AA765C"/>
    <w:rsid w:val="00AB0CD0"/>
    <w:rsid w:val="00AB37C2"/>
    <w:rsid w:val="00AB42E3"/>
    <w:rsid w:val="00AB5DDB"/>
    <w:rsid w:val="00AB681E"/>
    <w:rsid w:val="00AB6C74"/>
    <w:rsid w:val="00AC0DC0"/>
    <w:rsid w:val="00AC1441"/>
    <w:rsid w:val="00AC1CDA"/>
    <w:rsid w:val="00AC6C30"/>
    <w:rsid w:val="00AC7975"/>
    <w:rsid w:val="00AD090F"/>
    <w:rsid w:val="00AD1667"/>
    <w:rsid w:val="00AD3721"/>
    <w:rsid w:val="00AD3D1B"/>
    <w:rsid w:val="00AD59ED"/>
    <w:rsid w:val="00AD61CB"/>
    <w:rsid w:val="00AD7261"/>
    <w:rsid w:val="00AD7623"/>
    <w:rsid w:val="00AD79A8"/>
    <w:rsid w:val="00AD7FF2"/>
    <w:rsid w:val="00AE0F37"/>
    <w:rsid w:val="00AE2C29"/>
    <w:rsid w:val="00AE303D"/>
    <w:rsid w:val="00AE377D"/>
    <w:rsid w:val="00AE4811"/>
    <w:rsid w:val="00AE55D7"/>
    <w:rsid w:val="00AF0669"/>
    <w:rsid w:val="00AF5B7E"/>
    <w:rsid w:val="00AF6D39"/>
    <w:rsid w:val="00AF71C4"/>
    <w:rsid w:val="00AF7761"/>
    <w:rsid w:val="00AF7D08"/>
    <w:rsid w:val="00B00380"/>
    <w:rsid w:val="00B00C94"/>
    <w:rsid w:val="00B00FCA"/>
    <w:rsid w:val="00B01041"/>
    <w:rsid w:val="00B016B7"/>
    <w:rsid w:val="00B01EF4"/>
    <w:rsid w:val="00B027FF"/>
    <w:rsid w:val="00B03AD0"/>
    <w:rsid w:val="00B0530E"/>
    <w:rsid w:val="00B05BEF"/>
    <w:rsid w:val="00B07239"/>
    <w:rsid w:val="00B07EB3"/>
    <w:rsid w:val="00B10594"/>
    <w:rsid w:val="00B10604"/>
    <w:rsid w:val="00B13D36"/>
    <w:rsid w:val="00B14A67"/>
    <w:rsid w:val="00B15430"/>
    <w:rsid w:val="00B1644D"/>
    <w:rsid w:val="00B1724D"/>
    <w:rsid w:val="00B17DD1"/>
    <w:rsid w:val="00B17F83"/>
    <w:rsid w:val="00B214FB"/>
    <w:rsid w:val="00B21FF4"/>
    <w:rsid w:val="00B22A89"/>
    <w:rsid w:val="00B2368F"/>
    <w:rsid w:val="00B239A8"/>
    <w:rsid w:val="00B23E1E"/>
    <w:rsid w:val="00B2429D"/>
    <w:rsid w:val="00B25B93"/>
    <w:rsid w:val="00B25C30"/>
    <w:rsid w:val="00B263B1"/>
    <w:rsid w:val="00B26AEE"/>
    <w:rsid w:val="00B27C36"/>
    <w:rsid w:val="00B30F9C"/>
    <w:rsid w:val="00B31278"/>
    <w:rsid w:val="00B35102"/>
    <w:rsid w:val="00B3701D"/>
    <w:rsid w:val="00B3740F"/>
    <w:rsid w:val="00B3752C"/>
    <w:rsid w:val="00B37B2F"/>
    <w:rsid w:val="00B41845"/>
    <w:rsid w:val="00B43484"/>
    <w:rsid w:val="00B45C1F"/>
    <w:rsid w:val="00B46731"/>
    <w:rsid w:val="00B46BA3"/>
    <w:rsid w:val="00B51BDE"/>
    <w:rsid w:val="00B52826"/>
    <w:rsid w:val="00B53961"/>
    <w:rsid w:val="00B544EE"/>
    <w:rsid w:val="00B55366"/>
    <w:rsid w:val="00B554FB"/>
    <w:rsid w:val="00B565D7"/>
    <w:rsid w:val="00B568C5"/>
    <w:rsid w:val="00B56C9D"/>
    <w:rsid w:val="00B6191A"/>
    <w:rsid w:val="00B62634"/>
    <w:rsid w:val="00B64312"/>
    <w:rsid w:val="00B648BC"/>
    <w:rsid w:val="00B651D8"/>
    <w:rsid w:val="00B700DB"/>
    <w:rsid w:val="00B723F9"/>
    <w:rsid w:val="00B731D9"/>
    <w:rsid w:val="00B735A6"/>
    <w:rsid w:val="00B742F2"/>
    <w:rsid w:val="00B7482C"/>
    <w:rsid w:val="00B74DE4"/>
    <w:rsid w:val="00B75C9D"/>
    <w:rsid w:val="00B774CC"/>
    <w:rsid w:val="00B82277"/>
    <w:rsid w:val="00B87CB4"/>
    <w:rsid w:val="00B87D14"/>
    <w:rsid w:val="00B923F1"/>
    <w:rsid w:val="00B92D77"/>
    <w:rsid w:val="00B95734"/>
    <w:rsid w:val="00B971D1"/>
    <w:rsid w:val="00B97BF3"/>
    <w:rsid w:val="00BA0C16"/>
    <w:rsid w:val="00BA1216"/>
    <w:rsid w:val="00BA4773"/>
    <w:rsid w:val="00BA51E2"/>
    <w:rsid w:val="00BA6646"/>
    <w:rsid w:val="00BA722A"/>
    <w:rsid w:val="00BB16B5"/>
    <w:rsid w:val="00BB22BE"/>
    <w:rsid w:val="00BB29EA"/>
    <w:rsid w:val="00BB3292"/>
    <w:rsid w:val="00BB3E31"/>
    <w:rsid w:val="00BB4DD4"/>
    <w:rsid w:val="00BB5DE6"/>
    <w:rsid w:val="00BB5FA2"/>
    <w:rsid w:val="00BC2D38"/>
    <w:rsid w:val="00BC2EC9"/>
    <w:rsid w:val="00BC5295"/>
    <w:rsid w:val="00BC592A"/>
    <w:rsid w:val="00BC5AF5"/>
    <w:rsid w:val="00BC7B09"/>
    <w:rsid w:val="00BD0CE2"/>
    <w:rsid w:val="00BD1A32"/>
    <w:rsid w:val="00BD2CBE"/>
    <w:rsid w:val="00BD32BC"/>
    <w:rsid w:val="00BD36EF"/>
    <w:rsid w:val="00BD4BE5"/>
    <w:rsid w:val="00BD5FBC"/>
    <w:rsid w:val="00BD63F9"/>
    <w:rsid w:val="00BD7E05"/>
    <w:rsid w:val="00BE0D6A"/>
    <w:rsid w:val="00BE2354"/>
    <w:rsid w:val="00BE2C3A"/>
    <w:rsid w:val="00BE4A5B"/>
    <w:rsid w:val="00BE6350"/>
    <w:rsid w:val="00BE6D71"/>
    <w:rsid w:val="00BE7115"/>
    <w:rsid w:val="00BE7A1C"/>
    <w:rsid w:val="00BE7A98"/>
    <w:rsid w:val="00BE7B03"/>
    <w:rsid w:val="00BF00CD"/>
    <w:rsid w:val="00BF152A"/>
    <w:rsid w:val="00BF1CDC"/>
    <w:rsid w:val="00BF1F8F"/>
    <w:rsid w:val="00BF3081"/>
    <w:rsid w:val="00BF3709"/>
    <w:rsid w:val="00BF3D83"/>
    <w:rsid w:val="00BF433F"/>
    <w:rsid w:val="00BF693B"/>
    <w:rsid w:val="00C02FCF"/>
    <w:rsid w:val="00C04BE6"/>
    <w:rsid w:val="00C04C2F"/>
    <w:rsid w:val="00C05DF4"/>
    <w:rsid w:val="00C05ED5"/>
    <w:rsid w:val="00C107E2"/>
    <w:rsid w:val="00C11C72"/>
    <w:rsid w:val="00C15B64"/>
    <w:rsid w:val="00C16D6E"/>
    <w:rsid w:val="00C17613"/>
    <w:rsid w:val="00C17BB6"/>
    <w:rsid w:val="00C208E6"/>
    <w:rsid w:val="00C20A0B"/>
    <w:rsid w:val="00C20F4E"/>
    <w:rsid w:val="00C2201A"/>
    <w:rsid w:val="00C223BB"/>
    <w:rsid w:val="00C24DD3"/>
    <w:rsid w:val="00C25200"/>
    <w:rsid w:val="00C25737"/>
    <w:rsid w:val="00C25EB3"/>
    <w:rsid w:val="00C30227"/>
    <w:rsid w:val="00C31315"/>
    <w:rsid w:val="00C3477A"/>
    <w:rsid w:val="00C348E4"/>
    <w:rsid w:val="00C3585E"/>
    <w:rsid w:val="00C37CCF"/>
    <w:rsid w:val="00C41DF0"/>
    <w:rsid w:val="00C4389A"/>
    <w:rsid w:val="00C444B7"/>
    <w:rsid w:val="00C45999"/>
    <w:rsid w:val="00C469AA"/>
    <w:rsid w:val="00C547CC"/>
    <w:rsid w:val="00C54994"/>
    <w:rsid w:val="00C557E3"/>
    <w:rsid w:val="00C56F8B"/>
    <w:rsid w:val="00C6070C"/>
    <w:rsid w:val="00C60BD4"/>
    <w:rsid w:val="00C622BE"/>
    <w:rsid w:val="00C63861"/>
    <w:rsid w:val="00C66348"/>
    <w:rsid w:val="00C67825"/>
    <w:rsid w:val="00C678EF"/>
    <w:rsid w:val="00C67DE6"/>
    <w:rsid w:val="00C70DFE"/>
    <w:rsid w:val="00C717C8"/>
    <w:rsid w:val="00C719F3"/>
    <w:rsid w:val="00C71C34"/>
    <w:rsid w:val="00C74EA5"/>
    <w:rsid w:val="00C75A39"/>
    <w:rsid w:val="00C80EE9"/>
    <w:rsid w:val="00C8663A"/>
    <w:rsid w:val="00C86B6C"/>
    <w:rsid w:val="00C901AA"/>
    <w:rsid w:val="00C9238F"/>
    <w:rsid w:val="00C92866"/>
    <w:rsid w:val="00C9566B"/>
    <w:rsid w:val="00C973B5"/>
    <w:rsid w:val="00CA0510"/>
    <w:rsid w:val="00CA4A3A"/>
    <w:rsid w:val="00CA52A0"/>
    <w:rsid w:val="00CA5A1B"/>
    <w:rsid w:val="00CA6E6A"/>
    <w:rsid w:val="00CA7915"/>
    <w:rsid w:val="00CB270A"/>
    <w:rsid w:val="00CB3AE5"/>
    <w:rsid w:val="00CB45E3"/>
    <w:rsid w:val="00CB49CA"/>
    <w:rsid w:val="00CB7112"/>
    <w:rsid w:val="00CB75F5"/>
    <w:rsid w:val="00CB7881"/>
    <w:rsid w:val="00CC0424"/>
    <w:rsid w:val="00CC2E2E"/>
    <w:rsid w:val="00CC38DE"/>
    <w:rsid w:val="00CC3BB7"/>
    <w:rsid w:val="00CC4ADA"/>
    <w:rsid w:val="00CC535E"/>
    <w:rsid w:val="00CC636B"/>
    <w:rsid w:val="00CD0D9D"/>
    <w:rsid w:val="00CD239F"/>
    <w:rsid w:val="00CD2B46"/>
    <w:rsid w:val="00CD3CE2"/>
    <w:rsid w:val="00CD58A1"/>
    <w:rsid w:val="00CD795F"/>
    <w:rsid w:val="00CD7B51"/>
    <w:rsid w:val="00CD7FF7"/>
    <w:rsid w:val="00CE0408"/>
    <w:rsid w:val="00CE0CC2"/>
    <w:rsid w:val="00CE0FDB"/>
    <w:rsid w:val="00CE1537"/>
    <w:rsid w:val="00CE16A6"/>
    <w:rsid w:val="00CE2ADE"/>
    <w:rsid w:val="00CE2C40"/>
    <w:rsid w:val="00CE4435"/>
    <w:rsid w:val="00CE7B7C"/>
    <w:rsid w:val="00CE7C2B"/>
    <w:rsid w:val="00CF026D"/>
    <w:rsid w:val="00CF3382"/>
    <w:rsid w:val="00CF4420"/>
    <w:rsid w:val="00CF6D62"/>
    <w:rsid w:val="00D01F32"/>
    <w:rsid w:val="00D029E8"/>
    <w:rsid w:val="00D059F0"/>
    <w:rsid w:val="00D105CE"/>
    <w:rsid w:val="00D10BF0"/>
    <w:rsid w:val="00D1134B"/>
    <w:rsid w:val="00D11AB9"/>
    <w:rsid w:val="00D12E6B"/>
    <w:rsid w:val="00D153FA"/>
    <w:rsid w:val="00D15424"/>
    <w:rsid w:val="00D158CB"/>
    <w:rsid w:val="00D17B6A"/>
    <w:rsid w:val="00D21341"/>
    <w:rsid w:val="00D242D5"/>
    <w:rsid w:val="00D24F01"/>
    <w:rsid w:val="00D301A2"/>
    <w:rsid w:val="00D30204"/>
    <w:rsid w:val="00D31D25"/>
    <w:rsid w:val="00D322E8"/>
    <w:rsid w:val="00D32649"/>
    <w:rsid w:val="00D33AEE"/>
    <w:rsid w:val="00D33F3E"/>
    <w:rsid w:val="00D360DF"/>
    <w:rsid w:val="00D407DD"/>
    <w:rsid w:val="00D431A1"/>
    <w:rsid w:val="00D43D31"/>
    <w:rsid w:val="00D466B8"/>
    <w:rsid w:val="00D50D93"/>
    <w:rsid w:val="00D52188"/>
    <w:rsid w:val="00D52F2C"/>
    <w:rsid w:val="00D54544"/>
    <w:rsid w:val="00D54C3B"/>
    <w:rsid w:val="00D60B4E"/>
    <w:rsid w:val="00D6426B"/>
    <w:rsid w:val="00D65115"/>
    <w:rsid w:val="00D661B0"/>
    <w:rsid w:val="00D6720B"/>
    <w:rsid w:val="00D678FB"/>
    <w:rsid w:val="00D70F34"/>
    <w:rsid w:val="00D715D8"/>
    <w:rsid w:val="00D7294D"/>
    <w:rsid w:val="00D732D9"/>
    <w:rsid w:val="00D744B9"/>
    <w:rsid w:val="00D803B7"/>
    <w:rsid w:val="00D8122F"/>
    <w:rsid w:val="00D819D4"/>
    <w:rsid w:val="00D81BD5"/>
    <w:rsid w:val="00D81DF6"/>
    <w:rsid w:val="00D827B7"/>
    <w:rsid w:val="00D83585"/>
    <w:rsid w:val="00D83EA5"/>
    <w:rsid w:val="00D84E82"/>
    <w:rsid w:val="00D855A3"/>
    <w:rsid w:val="00D85FCE"/>
    <w:rsid w:val="00D87F1D"/>
    <w:rsid w:val="00D90AF7"/>
    <w:rsid w:val="00D913B4"/>
    <w:rsid w:val="00D918B8"/>
    <w:rsid w:val="00D91913"/>
    <w:rsid w:val="00D9235E"/>
    <w:rsid w:val="00D92655"/>
    <w:rsid w:val="00D95A46"/>
    <w:rsid w:val="00DA30F7"/>
    <w:rsid w:val="00DA455D"/>
    <w:rsid w:val="00DA583F"/>
    <w:rsid w:val="00DA7B28"/>
    <w:rsid w:val="00DA7BAE"/>
    <w:rsid w:val="00DA7F5D"/>
    <w:rsid w:val="00DB0D53"/>
    <w:rsid w:val="00DB23BC"/>
    <w:rsid w:val="00DB2D7B"/>
    <w:rsid w:val="00DB36E3"/>
    <w:rsid w:val="00DB514B"/>
    <w:rsid w:val="00DB54B8"/>
    <w:rsid w:val="00DB5B12"/>
    <w:rsid w:val="00DB72D1"/>
    <w:rsid w:val="00DC0097"/>
    <w:rsid w:val="00DC07EC"/>
    <w:rsid w:val="00DC0CCE"/>
    <w:rsid w:val="00DC10CA"/>
    <w:rsid w:val="00DC1417"/>
    <w:rsid w:val="00DC1744"/>
    <w:rsid w:val="00DC1A20"/>
    <w:rsid w:val="00DC1C20"/>
    <w:rsid w:val="00DC31EA"/>
    <w:rsid w:val="00DC38D7"/>
    <w:rsid w:val="00DC45D8"/>
    <w:rsid w:val="00DC5705"/>
    <w:rsid w:val="00DC6590"/>
    <w:rsid w:val="00DC7C36"/>
    <w:rsid w:val="00DD1EFD"/>
    <w:rsid w:val="00DD47C6"/>
    <w:rsid w:val="00DD7C73"/>
    <w:rsid w:val="00DD7E2B"/>
    <w:rsid w:val="00DE0562"/>
    <w:rsid w:val="00DE1559"/>
    <w:rsid w:val="00DE17B6"/>
    <w:rsid w:val="00DE1C18"/>
    <w:rsid w:val="00DE2E16"/>
    <w:rsid w:val="00DE3A80"/>
    <w:rsid w:val="00DE48AF"/>
    <w:rsid w:val="00DE49F2"/>
    <w:rsid w:val="00DE4B77"/>
    <w:rsid w:val="00DE6682"/>
    <w:rsid w:val="00DE68C7"/>
    <w:rsid w:val="00DE6A6C"/>
    <w:rsid w:val="00DE76A7"/>
    <w:rsid w:val="00DF0CAA"/>
    <w:rsid w:val="00DF13C6"/>
    <w:rsid w:val="00DF1FBE"/>
    <w:rsid w:val="00DF2C04"/>
    <w:rsid w:val="00DF2DC4"/>
    <w:rsid w:val="00DF3374"/>
    <w:rsid w:val="00DF4046"/>
    <w:rsid w:val="00DF4A40"/>
    <w:rsid w:val="00DF4D16"/>
    <w:rsid w:val="00E02593"/>
    <w:rsid w:val="00E02E9A"/>
    <w:rsid w:val="00E036CC"/>
    <w:rsid w:val="00E03F05"/>
    <w:rsid w:val="00E0436E"/>
    <w:rsid w:val="00E04EA7"/>
    <w:rsid w:val="00E054F1"/>
    <w:rsid w:val="00E066B3"/>
    <w:rsid w:val="00E072E7"/>
    <w:rsid w:val="00E073DB"/>
    <w:rsid w:val="00E07601"/>
    <w:rsid w:val="00E10487"/>
    <w:rsid w:val="00E10ECD"/>
    <w:rsid w:val="00E13548"/>
    <w:rsid w:val="00E14B6B"/>
    <w:rsid w:val="00E16A92"/>
    <w:rsid w:val="00E20616"/>
    <w:rsid w:val="00E20713"/>
    <w:rsid w:val="00E209EA"/>
    <w:rsid w:val="00E23D71"/>
    <w:rsid w:val="00E24928"/>
    <w:rsid w:val="00E311E1"/>
    <w:rsid w:val="00E31E94"/>
    <w:rsid w:val="00E32E6B"/>
    <w:rsid w:val="00E32FE4"/>
    <w:rsid w:val="00E36170"/>
    <w:rsid w:val="00E36AC0"/>
    <w:rsid w:val="00E37BDD"/>
    <w:rsid w:val="00E40CA4"/>
    <w:rsid w:val="00E40EFB"/>
    <w:rsid w:val="00E45BAC"/>
    <w:rsid w:val="00E47345"/>
    <w:rsid w:val="00E47E2C"/>
    <w:rsid w:val="00E50FAA"/>
    <w:rsid w:val="00E520FF"/>
    <w:rsid w:val="00E52977"/>
    <w:rsid w:val="00E52F05"/>
    <w:rsid w:val="00E546B0"/>
    <w:rsid w:val="00E55AA8"/>
    <w:rsid w:val="00E55C00"/>
    <w:rsid w:val="00E57BC9"/>
    <w:rsid w:val="00E57BD5"/>
    <w:rsid w:val="00E62987"/>
    <w:rsid w:val="00E64097"/>
    <w:rsid w:val="00E64D05"/>
    <w:rsid w:val="00E66FEA"/>
    <w:rsid w:val="00E70030"/>
    <w:rsid w:val="00E70C01"/>
    <w:rsid w:val="00E7176C"/>
    <w:rsid w:val="00E72330"/>
    <w:rsid w:val="00E72532"/>
    <w:rsid w:val="00E72913"/>
    <w:rsid w:val="00E74199"/>
    <w:rsid w:val="00E74535"/>
    <w:rsid w:val="00E76E27"/>
    <w:rsid w:val="00E772C7"/>
    <w:rsid w:val="00E809CA"/>
    <w:rsid w:val="00E80DB0"/>
    <w:rsid w:val="00E81F52"/>
    <w:rsid w:val="00E8396C"/>
    <w:rsid w:val="00E8478F"/>
    <w:rsid w:val="00E84F5A"/>
    <w:rsid w:val="00E85AD4"/>
    <w:rsid w:val="00E86288"/>
    <w:rsid w:val="00E879CE"/>
    <w:rsid w:val="00E909D3"/>
    <w:rsid w:val="00E915AD"/>
    <w:rsid w:val="00E91719"/>
    <w:rsid w:val="00E92410"/>
    <w:rsid w:val="00E9258C"/>
    <w:rsid w:val="00E958CF"/>
    <w:rsid w:val="00E95CAC"/>
    <w:rsid w:val="00E964CF"/>
    <w:rsid w:val="00E96C89"/>
    <w:rsid w:val="00E96E49"/>
    <w:rsid w:val="00E97721"/>
    <w:rsid w:val="00EA0089"/>
    <w:rsid w:val="00EA0413"/>
    <w:rsid w:val="00EA0E92"/>
    <w:rsid w:val="00EA1486"/>
    <w:rsid w:val="00EA1519"/>
    <w:rsid w:val="00EA48C0"/>
    <w:rsid w:val="00EA6962"/>
    <w:rsid w:val="00EA760D"/>
    <w:rsid w:val="00EB04D4"/>
    <w:rsid w:val="00EB0C95"/>
    <w:rsid w:val="00EB127F"/>
    <w:rsid w:val="00EB198F"/>
    <w:rsid w:val="00EB2E8A"/>
    <w:rsid w:val="00EB5C9C"/>
    <w:rsid w:val="00EB67E0"/>
    <w:rsid w:val="00EB6D0A"/>
    <w:rsid w:val="00EB7B6A"/>
    <w:rsid w:val="00EB7D5C"/>
    <w:rsid w:val="00EC1B72"/>
    <w:rsid w:val="00EC2331"/>
    <w:rsid w:val="00EC2773"/>
    <w:rsid w:val="00EC27DC"/>
    <w:rsid w:val="00EC2B46"/>
    <w:rsid w:val="00EC348F"/>
    <w:rsid w:val="00EC39E8"/>
    <w:rsid w:val="00EC5FBC"/>
    <w:rsid w:val="00EC6247"/>
    <w:rsid w:val="00EC7172"/>
    <w:rsid w:val="00EC72BA"/>
    <w:rsid w:val="00EC7806"/>
    <w:rsid w:val="00ED2066"/>
    <w:rsid w:val="00ED289C"/>
    <w:rsid w:val="00ED5D44"/>
    <w:rsid w:val="00ED6278"/>
    <w:rsid w:val="00ED7868"/>
    <w:rsid w:val="00ED79A9"/>
    <w:rsid w:val="00EE02D8"/>
    <w:rsid w:val="00EE1FA1"/>
    <w:rsid w:val="00EE2724"/>
    <w:rsid w:val="00EE6E4B"/>
    <w:rsid w:val="00EF1FCD"/>
    <w:rsid w:val="00EF2562"/>
    <w:rsid w:val="00EF35A3"/>
    <w:rsid w:val="00EF43DE"/>
    <w:rsid w:val="00EF589F"/>
    <w:rsid w:val="00EF5D81"/>
    <w:rsid w:val="00EF684A"/>
    <w:rsid w:val="00EF688F"/>
    <w:rsid w:val="00F00870"/>
    <w:rsid w:val="00F01AED"/>
    <w:rsid w:val="00F01E38"/>
    <w:rsid w:val="00F02731"/>
    <w:rsid w:val="00F02DEF"/>
    <w:rsid w:val="00F02EA9"/>
    <w:rsid w:val="00F03E6E"/>
    <w:rsid w:val="00F04CAE"/>
    <w:rsid w:val="00F0589C"/>
    <w:rsid w:val="00F10335"/>
    <w:rsid w:val="00F11126"/>
    <w:rsid w:val="00F11E4B"/>
    <w:rsid w:val="00F12326"/>
    <w:rsid w:val="00F12D07"/>
    <w:rsid w:val="00F14418"/>
    <w:rsid w:val="00F14A9C"/>
    <w:rsid w:val="00F14D86"/>
    <w:rsid w:val="00F160A1"/>
    <w:rsid w:val="00F162E2"/>
    <w:rsid w:val="00F1712C"/>
    <w:rsid w:val="00F1719E"/>
    <w:rsid w:val="00F174B1"/>
    <w:rsid w:val="00F17A26"/>
    <w:rsid w:val="00F17B2C"/>
    <w:rsid w:val="00F201E9"/>
    <w:rsid w:val="00F207FD"/>
    <w:rsid w:val="00F20FEF"/>
    <w:rsid w:val="00F21E31"/>
    <w:rsid w:val="00F2289A"/>
    <w:rsid w:val="00F22E53"/>
    <w:rsid w:val="00F23CA0"/>
    <w:rsid w:val="00F243E5"/>
    <w:rsid w:val="00F25753"/>
    <w:rsid w:val="00F30752"/>
    <w:rsid w:val="00F36033"/>
    <w:rsid w:val="00F37034"/>
    <w:rsid w:val="00F4169E"/>
    <w:rsid w:val="00F41982"/>
    <w:rsid w:val="00F42584"/>
    <w:rsid w:val="00F42B7F"/>
    <w:rsid w:val="00F42D0B"/>
    <w:rsid w:val="00F43B3C"/>
    <w:rsid w:val="00F462A7"/>
    <w:rsid w:val="00F46622"/>
    <w:rsid w:val="00F47EDB"/>
    <w:rsid w:val="00F47FA8"/>
    <w:rsid w:val="00F50B8F"/>
    <w:rsid w:val="00F5172C"/>
    <w:rsid w:val="00F517C3"/>
    <w:rsid w:val="00F518FD"/>
    <w:rsid w:val="00F51A63"/>
    <w:rsid w:val="00F51DCB"/>
    <w:rsid w:val="00F5343D"/>
    <w:rsid w:val="00F5367C"/>
    <w:rsid w:val="00F53FB4"/>
    <w:rsid w:val="00F559A6"/>
    <w:rsid w:val="00F55A70"/>
    <w:rsid w:val="00F5756C"/>
    <w:rsid w:val="00F57A23"/>
    <w:rsid w:val="00F60387"/>
    <w:rsid w:val="00F62C58"/>
    <w:rsid w:val="00F652F6"/>
    <w:rsid w:val="00F6537F"/>
    <w:rsid w:val="00F66395"/>
    <w:rsid w:val="00F66900"/>
    <w:rsid w:val="00F67110"/>
    <w:rsid w:val="00F7167C"/>
    <w:rsid w:val="00F72BEF"/>
    <w:rsid w:val="00F74119"/>
    <w:rsid w:val="00F7583A"/>
    <w:rsid w:val="00F766B8"/>
    <w:rsid w:val="00F76A6C"/>
    <w:rsid w:val="00F8003A"/>
    <w:rsid w:val="00F80D8C"/>
    <w:rsid w:val="00F81765"/>
    <w:rsid w:val="00F824CB"/>
    <w:rsid w:val="00F83A3C"/>
    <w:rsid w:val="00F846C5"/>
    <w:rsid w:val="00F84D09"/>
    <w:rsid w:val="00F86BA3"/>
    <w:rsid w:val="00F876CB"/>
    <w:rsid w:val="00F9148C"/>
    <w:rsid w:val="00F917E5"/>
    <w:rsid w:val="00F91C78"/>
    <w:rsid w:val="00F92519"/>
    <w:rsid w:val="00F9425B"/>
    <w:rsid w:val="00F9433A"/>
    <w:rsid w:val="00F94D45"/>
    <w:rsid w:val="00F95275"/>
    <w:rsid w:val="00F95A28"/>
    <w:rsid w:val="00F97DDE"/>
    <w:rsid w:val="00FA155F"/>
    <w:rsid w:val="00FA2598"/>
    <w:rsid w:val="00FA2A09"/>
    <w:rsid w:val="00FA3824"/>
    <w:rsid w:val="00FA514C"/>
    <w:rsid w:val="00FA5A21"/>
    <w:rsid w:val="00FA6D73"/>
    <w:rsid w:val="00FA6DE5"/>
    <w:rsid w:val="00FA7247"/>
    <w:rsid w:val="00FB02BB"/>
    <w:rsid w:val="00FB053E"/>
    <w:rsid w:val="00FB11F2"/>
    <w:rsid w:val="00FB1A75"/>
    <w:rsid w:val="00FB30A3"/>
    <w:rsid w:val="00FB36E1"/>
    <w:rsid w:val="00FB418B"/>
    <w:rsid w:val="00FB56E2"/>
    <w:rsid w:val="00FB58E0"/>
    <w:rsid w:val="00FB66C6"/>
    <w:rsid w:val="00FB6ED5"/>
    <w:rsid w:val="00FB7DFF"/>
    <w:rsid w:val="00FC31A5"/>
    <w:rsid w:val="00FC3BB3"/>
    <w:rsid w:val="00FC55F3"/>
    <w:rsid w:val="00FC6061"/>
    <w:rsid w:val="00FC6AFC"/>
    <w:rsid w:val="00FD00A6"/>
    <w:rsid w:val="00FD27AF"/>
    <w:rsid w:val="00FD2EDF"/>
    <w:rsid w:val="00FD361D"/>
    <w:rsid w:val="00FD4243"/>
    <w:rsid w:val="00FD7DC5"/>
    <w:rsid w:val="00FE0E02"/>
    <w:rsid w:val="00FE7184"/>
    <w:rsid w:val="00FF0A86"/>
    <w:rsid w:val="00FF0F5C"/>
    <w:rsid w:val="00FF0F75"/>
    <w:rsid w:val="00FF2270"/>
    <w:rsid w:val="00FF2D6B"/>
    <w:rsid w:val="00FF444C"/>
    <w:rsid w:val="00FF54B6"/>
    <w:rsid w:val="00FF6CD8"/>
    <w:rsid w:val="00FF6DB0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4C663"/>
  <w15:chartTrackingRefBased/>
  <w15:docId w15:val="{717CCE95-A56C-4232-AFAB-854077DB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EA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7D24"/>
    <w:pPr>
      <w:keepNext/>
      <w:keepLines/>
      <w:numPr>
        <w:numId w:val="5"/>
      </w:numPr>
      <w:spacing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05CA"/>
    <w:pPr>
      <w:keepNext/>
      <w:keepLines/>
      <w:numPr>
        <w:ilvl w:val="1"/>
        <w:numId w:val="5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0615D2"/>
    <w:pPr>
      <w:numPr>
        <w:ilvl w:val="2"/>
        <w:numId w:val="5"/>
      </w:numPr>
      <w:spacing w:line="360" w:lineRule="auto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E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E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0B5989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10">
    <w:name w:val="Заголовок 1 Знак"/>
    <w:basedOn w:val="a1"/>
    <w:link w:val="1"/>
    <w:uiPriority w:val="9"/>
    <w:rsid w:val="001C7D2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9205CA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caption"/>
    <w:basedOn w:val="a"/>
    <w:next w:val="a"/>
    <w:uiPriority w:val="35"/>
    <w:unhideWhenUsed/>
    <w:qFormat/>
    <w:rsid w:val="008D5F2A"/>
    <w:pPr>
      <w:spacing w:after="200" w:line="240" w:lineRule="auto"/>
      <w:ind w:firstLine="0"/>
      <w:jc w:val="center"/>
    </w:pPr>
    <w:rPr>
      <w:iCs/>
      <w:sz w:val="20"/>
      <w:szCs w:val="18"/>
    </w:rPr>
  </w:style>
  <w:style w:type="paragraph" w:customStyle="1" w:styleId="a5">
    <w:name w:val="Нумерация таблиц"/>
    <w:basedOn w:val="a"/>
    <w:link w:val="a6"/>
    <w:qFormat/>
    <w:rsid w:val="00E64097"/>
    <w:pPr>
      <w:spacing w:line="240" w:lineRule="auto"/>
      <w:ind w:firstLine="0"/>
      <w:jc w:val="right"/>
    </w:pPr>
    <w:rPr>
      <w:i/>
      <w:sz w:val="20"/>
    </w:rPr>
  </w:style>
  <w:style w:type="paragraph" w:styleId="a7">
    <w:name w:val="header"/>
    <w:basedOn w:val="a"/>
    <w:link w:val="a8"/>
    <w:uiPriority w:val="99"/>
    <w:unhideWhenUsed/>
    <w:rsid w:val="00E640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умерация таблиц Знак"/>
    <w:basedOn w:val="a1"/>
    <w:link w:val="a5"/>
    <w:rsid w:val="00E64097"/>
    <w:rPr>
      <w:rFonts w:ascii="Times New Roman" w:hAnsi="Times New Roman"/>
      <w:i/>
      <w:sz w:val="20"/>
    </w:rPr>
  </w:style>
  <w:style w:type="character" w:customStyle="1" w:styleId="a8">
    <w:name w:val="Верхний колонтитул Знак"/>
    <w:basedOn w:val="a1"/>
    <w:link w:val="a7"/>
    <w:uiPriority w:val="99"/>
    <w:rsid w:val="00E64097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40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64097"/>
    <w:rPr>
      <w:rFonts w:ascii="Times New Roman" w:hAnsi="Times New Roman"/>
      <w:sz w:val="24"/>
    </w:rPr>
  </w:style>
  <w:style w:type="paragraph" w:styleId="ab">
    <w:name w:val="List Paragraph"/>
    <w:aliases w:val="Заголовок главный"/>
    <w:basedOn w:val="a"/>
    <w:link w:val="ac"/>
    <w:uiPriority w:val="99"/>
    <w:qFormat/>
    <w:rsid w:val="001862B4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0615D2"/>
    <w:rPr>
      <w:rFonts w:ascii="Times New Roman" w:hAnsi="Times New Roman"/>
      <w:b/>
      <w:bCs/>
      <w:sz w:val="24"/>
      <w:szCs w:val="24"/>
    </w:rPr>
  </w:style>
  <w:style w:type="paragraph" w:customStyle="1" w:styleId="ad">
    <w:name w:val="ЗагТабл"/>
    <w:basedOn w:val="a"/>
    <w:rsid w:val="00331D98"/>
    <w:pPr>
      <w:spacing w:line="240" w:lineRule="auto"/>
      <w:ind w:firstLine="0"/>
      <w:jc w:val="center"/>
    </w:pPr>
    <w:rPr>
      <w:rFonts w:ascii="Arial" w:eastAsia="Calibri" w:hAnsi="Arial" w:cs="Times New Roman"/>
      <w:b/>
      <w:caps/>
      <w:sz w:val="16"/>
      <w:szCs w:val="24"/>
    </w:rPr>
  </w:style>
  <w:style w:type="character" w:customStyle="1" w:styleId="ae">
    <w:name w:val="Таблица Знак"/>
    <w:link w:val="af"/>
    <w:locked/>
    <w:rsid w:val="00331D98"/>
    <w:rPr>
      <w:rFonts w:ascii="Times New Roman" w:eastAsia="TimesNewRomanPSMT" w:hAnsi="Times New Roman" w:cs="Times New Roman"/>
      <w:sz w:val="16"/>
      <w:szCs w:val="16"/>
      <w:shd w:val="clear" w:color="auto" w:fill="FFFFFF"/>
    </w:rPr>
  </w:style>
  <w:style w:type="paragraph" w:customStyle="1" w:styleId="af">
    <w:name w:val="Таблица"/>
    <w:basedOn w:val="a"/>
    <w:link w:val="ae"/>
    <w:autoRedefine/>
    <w:rsid w:val="00331D98"/>
    <w:pPr>
      <w:widowControl w:val="0"/>
      <w:shd w:val="clear" w:color="auto" w:fill="FFFFFF"/>
      <w:autoSpaceDE w:val="0"/>
      <w:autoSpaceDN w:val="0"/>
      <w:adjustRightInd w:val="0"/>
      <w:spacing w:line="240" w:lineRule="auto"/>
      <w:ind w:firstLine="0"/>
      <w:jc w:val="left"/>
    </w:pPr>
    <w:rPr>
      <w:rFonts w:eastAsia="TimesNewRomanPSMT" w:cs="Times New Roman"/>
      <w:sz w:val="16"/>
      <w:szCs w:val="16"/>
    </w:rPr>
  </w:style>
  <w:style w:type="character" w:styleId="af0">
    <w:name w:val="Strong"/>
    <w:basedOn w:val="a1"/>
    <w:uiPriority w:val="22"/>
    <w:qFormat/>
    <w:rsid w:val="00A531F7"/>
    <w:rPr>
      <w:b/>
      <w:bCs/>
    </w:rPr>
  </w:style>
  <w:style w:type="character" w:styleId="af1">
    <w:name w:val="Hyperlink"/>
    <w:basedOn w:val="a1"/>
    <w:uiPriority w:val="99"/>
    <w:unhideWhenUsed/>
    <w:rsid w:val="00A863DD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A863DD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sid w:val="008B5E2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af3">
    <w:name w:val="Table Grid"/>
    <w:basedOn w:val="a2"/>
    <w:uiPriority w:val="39"/>
    <w:rsid w:val="001A37E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1"/>
    <w:basedOn w:val="a2"/>
    <w:next w:val="af3"/>
    <w:uiPriority w:val="99"/>
    <w:rsid w:val="00F11E4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Абзац списка Знак"/>
    <w:aliases w:val="Заголовок главный Знак"/>
    <w:basedOn w:val="a1"/>
    <w:link w:val="ab"/>
    <w:uiPriority w:val="99"/>
    <w:locked/>
    <w:rsid w:val="002A464B"/>
    <w:rPr>
      <w:rFonts w:ascii="Times New Roman" w:hAnsi="Times New Roman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B3E3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f4">
    <w:name w:val="Normal (Web)"/>
    <w:basedOn w:val="a"/>
    <w:uiPriority w:val="99"/>
    <w:semiHidden/>
    <w:unhideWhenUsed/>
    <w:rsid w:val="006C7E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B5282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F4C43"/>
    <w:pPr>
      <w:tabs>
        <w:tab w:val="left" w:pos="142"/>
        <w:tab w:val="left" w:pos="284"/>
        <w:tab w:val="left" w:pos="993"/>
        <w:tab w:val="right" w:leader="dot" w:pos="8777"/>
      </w:tabs>
      <w:spacing w:after="100"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4779"/>
    <w:pPr>
      <w:tabs>
        <w:tab w:val="left" w:pos="284"/>
        <w:tab w:val="left" w:pos="709"/>
        <w:tab w:val="right" w:leader="dot" w:pos="8777"/>
      </w:tabs>
      <w:spacing w:after="100" w:line="240" w:lineRule="auto"/>
      <w:ind w:left="240" w:firstLine="0"/>
    </w:pPr>
  </w:style>
  <w:style w:type="paragraph" w:styleId="31">
    <w:name w:val="toc 3"/>
    <w:basedOn w:val="a"/>
    <w:next w:val="a"/>
    <w:autoRedefine/>
    <w:uiPriority w:val="39"/>
    <w:unhideWhenUsed/>
    <w:rsid w:val="003217AA"/>
    <w:pPr>
      <w:tabs>
        <w:tab w:val="left" w:pos="1276"/>
        <w:tab w:val="right" w:leader="dot" w:pos="8777"/>
      </w:tabs>
      <w:spacing w:after="100"/>
      <w:ind w:left="480" w:firstLine="229"/>
    </w:pPr>
  </w:style>
  <w:style w:type="character" w:styleId="af6">
    <w:name w:val="FollowedHyperlink"/>
    <w:basedOn w:val="a1"/>
    <w:uiPriority w:val="99"/>
    <w:semiHidden/>
    <w:unhideWhenUsed/>
    <w:rsid w:val="008D7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6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2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OneDrive\&#1044;&#1086;&#1082;&#1091;&#1084;&#1077;&#1085;&#1090;&#1099;\&#1053;&#1072;&#1089;&#1090;&#1088;&#1072;&#1080;&#1074;&#1072;&#1077;&#1084;&#1099;&#1077;%20&#1096;&#1072;&#1073;&#1083;&#1086;&#1085;&#1099;%20Office\reports_defaul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83F0473-937F-47A9-98BB-DE6E551F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reports_default_template.dotx</Template>
  <TotalTime>19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Петрушин</dc:creator>
  <cp:keywords>bachelor thesis settings</cp:keywords>
  <dc:description/>
  <cp:lastModifiedBy>Михаил Петрушин</cp:lastModifiedBy>
  <cp:revision>1</cp:revision>
  <cp:lastPrinted>2021-06-17T13:36:00Z</cp:lastPrinted>
  <dcterms:created xsi:type="dcterms:W3CDTF">2021-11-11T09:05:00Z</dcterms:created>
  <dcterms:modified xsi:type="dcterms:W3CDTF">2021-11-11T09:24:00Z</dcterms:modified>
</cp:coreProperties>
</file>